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0D4D3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52194C5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4552C8B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высшего образования</w:t>
      </w:r>
    </w:p>
    <w:p w14:paraId="329ACEAD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«Ярославский государственный технический университет»</w:t>
      </w:r>
    </w:p>
    <w:p w14:paraId="77F79830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Кафедра «Информационные системы и технологии» </w:t>
      </w:r>
    </w:p>
    <w:p w14:paraId="7096655E" w14:textId="77777777" w:rsidR="00B119BD" w:rsidRPr="00547722" w:rsidRDefault="00B119BD" w:rsidP="00B119BD">
      <w:pPr>
        <w:spacing w:before="1400"/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Отчет по практике защищен</w:t>
      </w:r>
    </w:p>
    <w:p w14:paraId="54BBB1C5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с оценкой _____________</w:t>
      </w:r>
    </w:p>
    <w:p w14:paraId="3F9FBEB0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Руководитель,</w:t>
      </w:r>
    </w:p>
    <w:p w14:paraId="6E6343E5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___________ </w:t>
      </w:r>
      <w:r>
        <w:rPr>
          <w:rFonts w:cs="Times New Roman"/>
          <w:szCs w:val="28"/>
        </w:rPr>
        <w:t>Е. А. Страдина</w:t>
      </w:r>
    </w:p>
    <w:p w14:paraId="71309FD9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«___»__________ 202</w:t>
      </w:r>
      <w:r>
        <w:rPr>
          <w:rFonts w:cs="Times New Roman"/>
          <w:szCs w:val="28"/>
        </w:rPr>
        <w:t>4</w:t>
      </w:r>
    </w:p>
    <w:p w14:paraId="71714B2E" w14:textId="5EF2B931" w:rsidR="00B119BD" w:rsidRDefault="00B119BD" w:rsidP="00B119BD">
      <w:pPr>
        <w:pStyle w:val="a9"/>
        <w:spacing w:before="192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Разработка Концепции проекта</w:t>
      </w:r>
    </w:p>
    <w:p w14:paraId="225E0D96" w14:textId="77777777" w:rsidR="00B119BD" w:rsidRDefault="00B119BD" w:rsidP="00B119BD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 работе</w:t>
      </w:r>
    </w:p>
    <w:p w14:paraId="0D3C004C" w14:textId="77777777" w:rsidR="00B119BD" w:rsidRDefault="00B119BD" w:rsidP="00B119B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«Управление ИТ-проектами»</w:t>
      </w:r>
    </w:p>
    <w:p w14:paraId="51E41E0D" w14:textId="77777777" w:rsidR="00B119BD" w:rsidRDefault="00B119BD" w:rsidP="00B119BD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ЯГТУ 09.03.02 ЛР</w:t>
      </w:r>
    </w:p>
    <w:p w14:paraId="3761CCA3" w14:textId="77777777" w:rsidR="00B119BD" w:rsidRPr="00547722" w:rsidRDefault="00B119BD" w:rsidP="00B119BD">
      <w:pPr>
        <w:spacing w:before="1920"/>
        <w:ind w:firstLine="5670"/>
        <w:rPr>
          <w:rFonts w:eastAsia="Times New Roman"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Отчет выполнил</w:t>
      </w:r>
      <w:r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</w:t>
      </w:r>
    </w:p>
    <w:p w14:paraId="3DF462FB" w14:textId="77777777" w:rsidR="00B119BD" w:rsidRPr="00547722" w:rsidRDefault="00B119BD" w:rsidP="00B119BD">
      <w:pPr>
        <w:ind w:firstLine="5670"/>
        <w:rPr>
          <w:rFonts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студентк</w:t>
      </w:r>
      <w:r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группы ЦИС-</w:t>
      </w:r>
      <w:r>
        <w:rPr>
          <w:rFonts w:eastAsia="Times New Roman" w:cs="Times New Roman"/>
          <w:szCs w:val="28"/>
          <w:lang w:eastAsia="ru-RU"/>
        </w:rPr>
        <w:t>37</w:t>
      </w:r>
      <w:r w:rsidRPr="00547722">
        <w:rPr>
          <w:rFonts w:cs="Times New Roman"/>
          <w:szCs w:val="28"/>
          <w:lang w:eastAsia="ru-RU"/>
        </w:rPr>
        <w:t xml:space="preserve"> </w:t>
      </w:r>
    </w:p>
    <w:p w14:paraId="638601E3" w14:textId="77777777" w:rsidR="00B119BD" w:rsidRDefault="00B119BD" w:rsidP="00B119BD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Е.А. Павлова</w:t>
      </w:r>
    </w:p>
    <w:p w14:paraId="27033EFA" w14:textId="77777777" w:rsidR="00B119BD" w:rsidRPr="00547722" w:rsidRDefault="00B119BD" w:rsidP="00B119BD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А. Р. Ишмаева</w:t>
      </w:r>
    </w:p>
    <w:p w14:paraId="4293CAAC" w14:textId="77777777" w:rsidR="00B119BD" w:rsidRPr="00547722" w:rsidRDefault="00B119BD" w:rsidP="00B119BD">
      <w:pPr>
        <w:ind w:firstLine="5670"/>
        <w:rPr>
          <w:rFonts w:cs="Times New Roman"/>
          <w:szCs w:val="28"/>
        </w:rPr>
      </w:pPr>
      <w:r w:rsidRPr="00547722">
        <w:rPr>
          <w:rFonts w:cs="Times New Roman"/>
          <w:szCs w:val="28"/>
          <w:lang w:eastAsia="ru-RU"/>
        </w:rPr>
        <w:t>«___»____________ 202</w:t>
      </w:r>
      <w:r>
        <w:rPr>
          <w:rFonts w:cs="Times New Roman"/>
          <w:szCs w:val="28"/>
          <w:lang w:eastAsia="ru-RU"/>
        </w:rPr>
        <w:t>4</w:t>
      </w:r>
    </w:p>
    <w:p w14:paraId="3AD2F7C2" w14:textId="77777777" w:rsidR="00B119BD" w:rsidRDefault="00B119BD" w:rsidP="00B119BD">
      <w:pPr>
        <w:spacing w:before="1920"/>
        <w:ind w:hanging="567"/>
        <w:jc w:val="center"/>
        <w:rPr>
          <w:rFonts w:cs="Times New Roman"/>
          <w:szCs w:val="28"/>
          <w:lang w:eastAsia="ru-RU"/>
        </w:rPr>
      </w:pPr>
      <w:r w:rsidRPr="00547722">
        <w:rPr>
          <w:rFonts w:cs="Times New Roman"/>
          <w:szCs w:val="28"/>
          <w:lang w:eastAsia="ru-RU"/>
        </w:rPr>
        <w:t>202</w:t>
      </w:r>
      <w:r>
        <w:rPr>
          <w:rFonts w:cs="Times New Roman"/>
          <w:szCs w:val="28"/>
          <w:lang w:eastAsia="ru-RU"/>
        </w:rPr>
        <w:t>4</w:t>
      </w:r>
    </w:p>
    <w:p w14:paraId="375F4DF3" w14:textId="77777777" w:rsidR="00B119BD" w:rsidRDefault="00B119BD" w:rsidP="00B119BD">
      <w:pPr>
        <w:pStyle w:val="a9"/>
        <w:spacing w:before="528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</w:p>
    <w:p w14:paraId="6D28D433" w14:textId="20B769B7" w:rsidR="00365EDC" w:rsidRDefault="001524B3" w:rsidP="00B119BD">
      <w:pPr>
        <w:pStyle w:val="a9"/>
        <w:spacing w:before="50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Концепция «Органайзер мероприятий для учебных заведений»</w:t>
      </w:r>
    </w:p>
    <w:p w14:paraId="54272778" w14:textId="7B135652" w:rsidR="003507FE" w:rsidRDefault="001524B3" w:rsidP="003507FE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 w:rsidR="00D77DB0">
        <w:rPr>
          <w:rFonts w:ascii="Times New Roman" w:hAnsi="Times New Roman" w:cs="Times New Roman"/>
          <w:sz w:val="28"/>
          <w:szCs w:val="28"/>
        </w:rPr>
        <w:t>№1</w:t>
      </w:r>
    </w:p>
    <w:p w14:paraId="4DEC98C1" w14:textId="77777777" w:rsidR="00D3419F" w:rsidRDefault="00057271" w:rsidP="001524B3">
      <w:pPr>
        <w:spacing w:before="7440"/>
        <w:ind w:firstLine="0"/>
        <w:jc w:val="center"/>
        <w:rPr>
          <w:rFonts w:cs="Times New Roman"/>
          <w:szCs w:val="28"/>
          <w:lang w:eastAsia="ru-RU"/>
        </w:rPr>
      </w:pPr>
      <w:r w:rsidRPr="00547722">
        <w:rPr>
          <w:rFonts w:cs="Times New Roman"/>
          <w:szCs w:val="28"/>
          <w:lang w:eastAsia="ru-RU"/>
        </w:rPr>
        <w:t>202</w:t>
      </w:r>
      <w:r w:rsidR="00D3419F">
        <w:rPr>
          <w:rFonts w:cs="Times New Roman"/>
          <w:szCs w:val="28"/>
          <w:lang w:eastAsia="ru-RU"/>
        </w:rPr>
        <w:t>4</w:t>
      </w:r>
    </w:p>
    <w:sdt>
      <w:sdtPr>
        <w:rPr>
          <w:rFonts w:ascii="Times New Roman" w:eastAsia="Calibri" w:hAnsi="Times New Roman" w:cs="font1150"/>
          <w:color w:val="auto"/>
          <w:kern w:val="1"/>
          <w:sz w:val="28"/>
          <w:szCs w:val="22"/>
          <w:lang w:eastAsia="en-US"/>
        </w:rPr>
        <w:id w:val="-800610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C1F0A" w14:textId="2B23F151" w:rsidR="00366A8E" w:rsidRPr="00366A8E" w:rsidRDefault="00366A8E" w:rsidP="00534423">
          <w:pPr>
            <w:pStyle w:val="ae"/>
          </w:pPr>
          <w:r w:rsidRPr="00366A8E">
            <w:t>Оглавление</w:t>
          </w:r>
        </w:p>
        <w:p w14:paraId="6A24F90C" w14:textId="6D465A64" w:rsidR="00131CCE" w:rsidRDefault="00366A8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8320" w:history="1">
            <w:r w:rsidR="00131CCE" w:rsidRPr="00697C4F">
              <w:rPr>
                <w:rStyle w:val="af"/>
                <w:noProof/>
                <w:lang w:eastAsia="ru-RU"/>
              </w:rPr>
              <w:t>1. Аннотация</w:t>
            </w:r>
            <w:r w:rsidR="00131CCE">
              <w:rPr>
                <w:noProof/>
                <w:webHidden/>
              </w:rPr>
              <w:tab/>
            </w:r>
            <w:r w:rsidR="00131CCE">
              <w:rPr>
                <w:noProof/>
                <w:webHidden/>
              </w:rPr>
              <w:fldChar w:fldCharType="begin"/>
            </w:r>
            <w:r w:rsidR="00131CCE">
              <w:rPr>
                <w:noProof/>
                <w:webHidden/>
              </w:rPr>
              <w:instrText xml:space="preserve"> PAGEREF _Toc184228320 \h </w:instrText>
            </w:r>
            <w:r w:rsidR="00131CCE">
              <w:rPr>
                <w:noProof/>
                <w:webHidden/>
              </w:rPr>
            </w:r>
            <w:r w:rsidR="00131CCE"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4</w:t>
            </w:r>
            <w:r w:rsidR="00131CCE">
              <w:rPr>
                <w:noProof/>
                <w:webHidden/>
              </w:rPr>
              <w:fldChar w:fldCharType="end"/>
            </w:r>
          </w:hyperlink>
        </w:p>
        <w:p w14:paraId="27732D2F" w14:textId="04BBF837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1" w:history="1">
            <w:r w:rsidRPr="00697C4F">
              <w:rPr>
                <w:rStyle w:val="af"/>
                <w:noProof/>
                <w:lang w:eastAsia="ru-RU"/>
              </w:rPr>
              <w:t>2. 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262A" w14:textId="1386BB2B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2" w:history="1">
            <w:r w:rsidRPr="00697C4F">
              <w:rPr>
                <w:rStyle w:val="af"/>
                <w:noProof/>
              </w:rPr>
              <w:t>Не сделан 3. Перечень используемых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D4AC" w14:textId="1E23892C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3" w:history="1">
            <w:r w:rsidRPr="00697C4F">
              <w:rPr>
                <w:rStyle w:val="af"/>
                <w:noProof/>
              </w:rPr>
              <w:t>4.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CC42" w14:textId="6FD4BC6B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4" w:history="1">
            <w:r w:rsidRPr="00697C4F">
              <w:rPr>
                <w:rStyle w:val="af"/>
                <w:noProof/>
              </w:rPr>
              <w:t>Информация об организации, проекте внедрения, плановых сроках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F0E5" w14:textId="6307FF9E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5" w:history="1">
            <w:r w:rsidRPr="00697C4F">
              <w:rPr>
                <w:rStyle w:val="af"/>
                <w:noProof/>
              </w:rPr>
              <w:t>Основные допущения (предположения)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50D7" w14:textId="509B2D8B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6" w:history="1">
            <w:r w:rsidRPr="00697C4F">
              <w:rPr>
                <w:rStyle w:val="af"/>
                <w:noProof/>
              </w:rPr>
              <w:t>5. Бизнес-требования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0252B" w14:textId="626D2918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7" w:history="1">
            <w:r w:rsidRPr="00697C4F">
              <w:rPr>
                <w:rStyle w:val="af"/>
                <w:noProof/>
              </w:rPr>
              <w:t>Проблемы потребителей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AD07" w14:textId="5A8E31C1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8" w:history="1">
            <w:r w:rsidRPr="00697C4F">
              <w:rPr>
                <w:rStyle w:val="af"/>
                <w:noProof/>
              </w:rPr>
              <w:t>Назначение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A72E" w14:textId="4FACA977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9" w:history="1">
            <w:r w:rsidRPr="00697C4F">
              <w:rPr>
                <w:rStyle w:val="af"/>
                <w:noProof/>
              </w:rPr>
              <w:t>Описание способов реализации бизнес-требований (предоставления)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A6E0B" w14:textId="251C9ED4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0" w:history="1">
            <w:r w:rsidRPr="00697C4F">
              <w:rPr>
                <w:rStyle w:val="af"/>
                <w:noProof/>
              </w:rPr>
              <w:t>6. Заинтересованные стороны и пользовательские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9022" w14:textId="3DBBF0D6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1" w:history="1">
            <w:r w:rsidRPr="00697C4F">
              <w:rPr>
                <w:rStyle w:val="af"/>
                <w:noProof/>
              </w:rPr>
              <w:t>Реестр заинтересованных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5705" w14:textId="6F9163BA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2" w:history="1">
            <w:r w:rsidRPr="00697C4F">
              <w:rPr>
                <w:rStyle w:val="af"/>
                <w:noProof/>
              </w:rPr>
              <w:t>Перечень пользовательских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3F99" w14:textId="55474817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3" w:history="1">
            <w:r w:rsidRPr="00697C4F">
              <w:rPr>
                <w:rStyle w:val="af"/>
                <w:noProof/>
              </w:rPr>
              <w:t>Реестр потребностей пользователей и способ их удовлетворения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8FD2" w14:textId="2B2D73E5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4" w:history="1">
            <w:r w:rsidRPr="00697C4F">
              <w:rPr>
                <w:rStyle w:val="af"/>
                <w:noProof/>
              </w:rPr>
              <w:t>7. Конкурентный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50D2" w14:textId="3A06F2A9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5" w:history="1">
            <w:r w:rsidRPr="00697C4F">
              <w:rPr>
                <w:rStyle w:val="af"/>
                <w:noProof/>
              </w:rPr>
              <w:t>8. Реестр функциональные и нефункциональных требований к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4090" w14:textId="6083CD2F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6" w:history="1">
            <w:r w:rsidRPr="00697C4F">
              <w:rPr>
                <w:rStyle w:val="af"/>
                <w:noProof/>
              </w:rPr>
              <w:t>9. Границы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9799" w14:textId="6F7DFB83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7" w:history="1">
            <w:r w:rsidRPr="00697C4F">
              <w:rPr>
                <w:rStyle w:val="af"/>
                <w:noProof/>
              </w:rPr>
              <w:t>Пользователи системы и их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A6C4" w14:textId="1C9E0AAB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8" w:history="1">
            <w:r w:rsidRPr="00697C4F">
              <w:rPr>
                <w:rStyle w:val="af"/>
                <w:noProof/>
              </w:rPr>
              <w:t>Функциональные границы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39368" w14:textId="46D93DB9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9" w:history="1">
            <w:r w:rsidRPr="00697C4F">
              <w:rPr>
                <w:rStyle w:val="af"/>
                <w:noProof/>
              </w:rPr>
              <w:t>Ограничения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CD55" w14:textId="05FE159A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40" w:history="1">
            <w:r w:rsidRPr="00697C4F">
              <w:rPr>
                <w:rStyle w:val="af"/>
                <w:noProof/>
              </w:rPr>
              <w:t>Условия для внедрения и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F379" w14:textId="3BBCC7DF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41" w:history="1">
            <w:r w:rsidRPr="00697C4F">
              <w:rPr>
                <w:rStyle w:val="af"/>
                <w:noProof/>
              </w:rPr>
              <w:t>Порядок развёртывания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AC87" w14:textId="01602847" w:rsidR="00366A8E" w:rsidRDefault="00366A8E" w:rsidP="00366A8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3ACE026" w14:textId="77777777" w:rsidR="00366A8E" w:rsidRDefault="00366A8E">
      <w:pPr>
        <w:suppressAutoHyphens w:val="0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07717A3" w14:textId="6897B7BE" w:rsidR="001524B3" w:rsidRDefault="00B108FF" w:rsidP="00534423">
      <w:pPr>
        <w:pStyle w:val="1"/>
        <w:rPr>
          <w:lang w:eastAsia="ru-RU"/>
        </w:rPr>
      </w:pPr>
      <w:bookmarkStart w:id="0" w:name="_Toc184228320"/>
      <w:r>
        <w:rPr>
          <w:lang w:eastAsia="ru-RU"/>
        </w:rPr>
        <w:lastRenderedPageBreak/>
        <w:t>Аннотация</w:t>
      </w:r>
      <w:bookmarkEnd w:id="0"/>
    </w:p>
    <w:p w14:paraId="0D37EA67" w14:textId="4E411BD5" w:rsidR="00B05BF9" w:rsidRDefault="00B05BF9" w:rsidP="00B05BF9">
      <w:pPr>
        <w:rPr>
          <w:lang w:eastAsia="ru-RU"/>
        </w:rPr>
      </w:pPr>
      <w:r>
        <w:rPr>
          <w:lang w:eastAsia="ru-RU"/>
        </w:rPr>
        <w:t>Настоящий документ содержит концепцию органайзера мероприятий для учебного заведения, далее именуемого как "Органайзер". Данный документ предназначен для формализации назначения продукта и представления концептуального облика Органайзера.</w:t>
      </w:r>
    </w:p>
    <w:p w14:paraId="5EDD2538" w14:textId="32D5A9B9" w:rsidR="00B05BF9" w:rsidRPr="00B05BF9" w:rsidRDefault="00B05BF9" w:rsidP="00B05BF9">
      <w:pPr>
        <w:pStyle w:val="a7"/>
      </w:pPr>
      <w:r w:rsidRPr="00B05BF9">
        <w:t>Органайзер разработан с целью предотвращения наложения мероприятий по времени и месту, а также для обеспечения информирования участников и организаторов о предстоящих событиях. Он задуман как инструмент для управления мероприятиями, что позволит улучшить координацию, снизить количество конфликтующих событий и повысить общую информированность всех участников процесса.</w:t>
      </w:r>
    </w:p>
    <w:p w14:paraId="654384FF" w14:textId="76839E51" w:rsidR="00B05BF9" w:rsidRDefault="00B05BF9" w:rsidP="00B05BF9">
      <w:pPr>
        <w:rPr>
          <w:lang w:eastAsia="ru-RU"/>
        </w:rPr>
      </w:pPr>
      <w:r>
        <w:rPr>
          <w:lang w:eastAsia="ru-RU"/>
        </w:rPr>
        <w:t>Документ будет применяться для принятия решения о старте проекта и будет являться основанием для создания спецификации требований к продукту.</w:t>
      </w:r>
    </w:p>
    <w:p w14:paraId="3CABFB77" w14:textId="597A4A66" w:rsidR="00B05BF9" w:rsidRDefault="00B05BF9" w:rsidP="00534423">
      <w:pPr>
        <w:pStyle w:val="1"/>
        <w:rPr>
          <w:lang w:eastAsia="ru-RU"/>
        </w:rPr>
      </w:pPr>
      <w:bookmarkStart w:id="1" w:name="_Toc184228321"/>
      <w:r w:rsidRPr="00B05BF9">
        <w:rPr>
          <w:lang w:eastAsia="ru-RU"/>
        </w:rPr>
        <w:t>История изменений</w:t>
      </w:r>
      <w:bookmarkEnd w:id="1"/>
    </w:p>
    <w:p w14:paraId="40B64264" w14:textId="34699C9A" w:rsidR="00465C3C" w:rsidRPr="00465C3C" w:rsidRDefault="00465C3C" w:rsidP="00465C3C">
      <w:pPr>
        <w:rPr>
          <w:i/>
          <w:iCs/>
          <w:lang w:eastAsia="ru-RU"/>
        </w:rPr>
      </w:pPr>
      <w:r w:rsidRPr="00465C3C">
        <w:rPr>
          <w:i/>
          <w:iCs/>
          <w:lang w:eastAsia="ru-RU"/>
        </w:rPr>
        <w:t>Таблица 1 – История изменений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6"/>
        <w:gridCol w:w="2205"/>
        <w:gridCol w:w="3546"/>
        <w:gridCol w:w="2297"/>
      </w:tblGrid>
      <w:tr w:rsidR="00B05BF9" w:rsidRPr="00B05BF9" w14:paraId="1FC02680" w14:textId="77777777" w:rsidTr="00A63F00">
        <w:trPr>
          <w:tblHeader/>
        </w:trPr>
        <w:tc>
          <w:tcPr>
            <w:tcW w:w="1476" w:type="dxa"/>
            <w:vAlign w:val="center"/>
          </w:tcPr>
          <w:p w14:paraId="470F709C" w14:textId="77777777" w:rsidR="00B05BF9" w:rsidRPr="00465C3C" w:rsidRDefault="00B05BF9" w:rsidP="00B05BF9">
            <w:pPr>
              <w:pStyle w:val="a7"/>
              <w:rPr>
                <w:b/>
                <w:bCs/>
              </w:rPr>
            </w:pPr>
            <w:r w:rsidRPr="00465C3C">
              <w:rPr>
                <w:b/>
                <w:bCs/>
              </w:rPr>
              <w:t>Дата</w:t>
            </w:r>
          </w:p>
        </w:tc>
        <w:tc>
          <w:tcPr>
            <w:tcW w:w="2205" w:type="dxa"/>
            <w:vAlign w:val="center"/>
          </w:tcPr>
          <w:p w14:paraId="365FDE13" w14:textId="77777777" w:rsidR="00B05BF9" w:rsidRPr="00465C3C" w:rsidRDefault="00B05BF9" w:rsidP="00B05BF9">
            <w:pPr>
              <w:pStyle w:val="a7"/>
              <w:rPr>
                <w:b/>
                <w:bCs/>
              </w:rPr>
            </w:pPr>
            <w:r w:rsidRPr="00465C3C">
              <w:rPr>
                <w:b/>
                <w:bCs/>
              </w:rPr>
              <w:t>Версия</w:t>
            </w:r>
          </w:p>
        </w:tc>
        <w:tc>
          <w:tcPr>
            <w:tcW w:w="3546" w:type="dxa"/>
            <w:vAlign w:val="center"/>
          </w:tcPr>
          <w:p w14:paraId="16D74ABC" w14:textId="77777777" w:rsidR="00B05BF9" w:rsidRPr="00465C3C" w:rsidRDefault="00B05BF9" w:rsidP="00B05BF9">
            <w:pPr>
              <w:pStyle w:val="a7"/>
              <w:rPr>
                <w:b/>
                <w:bCs/>
              </w:rPr>
            </w:pPr>
            <w:r w:rsidRPr="00465C3C">
              <w:rPr>
                <w:b/>
                <w:bCs/>
              </w:rPr>
              <w:t>Описание</w:t>
            </w:r>
          </w:p>
        </w:tc>
        <w:tc>
          <w:tcPr>
            <w:tcW w:w="2297" w:type="dxa"/>
            <w:vAlign w:val="center"/>
          </w:tcPr>
          <w:p w14:paraId="5C5ABAE1" w14:textId="77777777" w:rsidR="00B05BF9" w:rsidRPr="00465C3C" w:rsidRDefault="00B05BF9" w:rsidP="00B05BF9">
            <w:pPr>
              <w:pStyle w:val="a7"/>
              <w:rPr>
                <w:b/>
                <w:bCs/>
              </w:rPr>
            </w:pPr>
            <w:r w:rsidRPr="00465C3C">
              <w:rPr>
                <w:b/>
                <w:bCs/>
              </w:rPr>
              <w:t>Автор</w:t>
            </w:r>
          </w:p>
        </w:tc>
      </w:tr>
      <w:tr w:rsidR="00B05BF9" w:rsidRPr="00B05BF9" w14:paraId="2689C660" w14:textId="77777777" w:rsidTr="00A63F00">
        <w:tc>
          <w:tcPr>
            <w:tcW w:w="1476" w:type="dxa"/>
            <w:vAlign w:val="center"/>
          </w:tcPr>
          <w:p w14:paraId="2991D165" w14:textId="416C2BB8" w:rsidR="00B05BF9" w:rsidRPr="00C62D19" w:rsidRDefault="00B05BF9" w:rsidP="00C62D19">
            <w:pPr>
              <w:pStyle w:val="a7"/>
            </w:pPr>
            <w:r w:rsidRPr="00C62D19">
              <w:t>09.09.2024</w:t>
            </w:r>
          </w:p>
        </w:tc>
        <w:tc>
          <w:tcPr>
            <w:tcW w:w="2205" w:type="dxa"/>
            <w:vAlign w:val="center"/>
          </w:tcPr>
          <w:p w14:paraId="5A1AE1D0" w14:textId="33DC145B" w:rsidR="00B05BF9" w:rsidRPr="00C62D19" w:rsidRDefault="00B05BF9" w:rsidP="00C62D19">
            <w:pPr>
              <w:pStyle w:val="a7"/>
            </w:pPr>
            <w:r w:rsidRPr="00C62D19">
              <w:t>№1: Автоматическое заполнение документов для учебных заведений</w:t>
            </w:r>
          </w:p>
        </w:tc>
        <w:tc>
          <w:tcPr>
            <w:tcW w:w="3546" w:type="dxa"/>
            <w:vAlign w:val="center"/>
          </w:tcPr>
          <w:p w14:paraId="5455C566" w14:textId="46A46FFB" w:rsidR="00B05BF9" w:rsidRPr="00C62D19" w:rsidRDefault="003B6A27" w:rsidP="00C62D19">
            <w:pPr>
              <w:pStyle w:val="a7"/>
            </w:pPr>
            <w:r w:rsidRPr="00C62D19">
              <w:t>Первоначальная версия идеи проекта</w:t>
            </w:r>
            <w:r w:rsidR="00A63F00">
              <w:t>: данные в документах учебных заведений автоматически заполняются из базы данных в заранее заданные места по заранее сформированному документу</w:t>
            </w:r>
          </w:p>
        </w:tc>
        <w:tc>
          <w:tcPr>
            <w:tcW w:w="2297" w:type="dxa"/>
            <w:vAlign w:val="center"/>
          </w:tcPr>
          <w:p w14:paraId="7982B5EA" w14:textId="4092C140" w:rsidR="00B05BF9" w:rsidRPr="00B05BF9" w:rsidRDefault="008F6EA5" w:rsidP="00B05BF9">
            <w:pPr>
              <w:pStyle w:val="a7"/>
            </w:pPr>
            <w:r>
              <w:t>Ишмаева А. Р.</w:t>
            </w:r>
          </w:p>
        </w:tc>
      </w:tr>
      <w:tr w:rsidR="00B05BF9" w:rsidRPr="00B05BF9" w14:paraId="2F8AC54D" w14:textId="77777777" w:rsidTr="00A63F00">
        <w:tc>
          <w:tcPr>
            <w:tcW w:w="1476" w:type="dxa"/>
            <w:vAlign w:val="center"/>
          </w:tcPr>
          <w:p w14:paraId="0E8C07CD" w14:textId="6617BF52" w:rsidR="00B05BF9" w:rsidRPr="00C62D19" w:rsidRDefault="008F6EA5" w:rsidP="00C62D19">
            <w:pPr>
              <w:pStyle w:val="a7"/>
            </w:pPr>
            <w:r w:rsidRPr="00C62D19">
              <w:t>09.09.2024</w:t>
            </w:r>
          </w:p>
        </w:tc>
        <w:tc>
          <w:tcPr>
            <w:tcW w:w="2205" w:type="dxa"/>
            <w:vAlign w:val="center"/>
          </w:tcPr>
          <w:p w14:paraId="2D13FC6B" w14:textId="65B31A8D" w:rsidR="00B05BF9" w:rsidRPr="00C62D19" w:rsidRDefault="008F6EA5" w:rsidP="00C62D19">
            <w:pPr>
              <w:pStyle w:val="a7"/>
            </w:pPr>
            <w:r w:rsidRPr="00C62D19">
              <w:t>№2: Конструктор документов для учебных заведений</w:t>
            </w:r>
          </w:p>
        </w:tc>
        <w:tc>
          <w:tcPr>
            <w:tcW w:w="3546" w:type="dxa"/>
            <w:vAlign w:val="center"/>
          </w:tcPr>
          <w:p w14:paraId="72C77081" w14:textId="6C28EC6F" w:rsidR="00B05BF9" w:rsidRPr="00C62D19" w:rsidRDefault="003B6A27" w:rsidP="00C62D19">
            <w:pPr>
              <w:pStyle w:val="a7"/>
            </w:pPr>
            <w:r w:rsidRPr="00C62D19">
              <w:t xml:space="preserve">По совету преподавателя была произведена корректировка идеи версии №1 в сторону большей гибкости. </w:t>
            </w:r>
            <w:r w:rsidR="00A63F00">
              <w:t>У</w:t>
            </w:r>
            <w:r w:rsidRPr="00C62D19">
              <w:t xml:space="preserve"> каждого учебного заведения свои документы, которые не похожи на другие</w:t>
            </w:r>
            <w:r w:rsidR="00A63F00">
              <w:t>, следовательно необходимо создать некий конструктор, в котором каждое учебное заведение в индивидуальном порядке сможет создать собственные документы</w:t>
            </w:r>
          </w:p>
        </w:tc>
        <w:tc>
          <w:tcPr>
            <w:tcW w:w="2297" w:type="dxa"/>
            <w:vAlign w:val="center"/>
          </w:tcPr>
          <w:p w14:paraId="6C53E9AE" w14:textId="77777777" w:rsidR="00B05BF9" w:rsidRDefault="003B6A27" w:rsidP="00B05BF9">
            <w:pPr>
              <w:pStyle w:val="a7"/>
            </w:pPr>
            <w:r>
              <w:t>Павлова Е.А.</w:t>
            </w:r>
          </w:p>
          <w:p w14:paraId="68340AAF" w14:textId="1BD57446" w:rsidR="003B6A27" w:rsidRPr="00B05BF9" w:rsidRDefault="003B6A27" w:rsidP="00B05BF9">
            <w:pPr>
              <w:pStyle w:val="a7"/>
            </w:pPr>
            <w:r>
              <w:t>Ишмаева А.Р.</w:t>
            </w:r>
          </w:p>
        </w:tc>
      </w:tr>
      <w:tr w:rsidR="003B6A27" w:rsidRPr="00B05BF9" w14:paraId="3B30688D" w14:textId="77777777" w:rsidTr="00A63F00">
        <w:tc>
          <w:tcPr>
            <w:tcW w:w="1476" w:type="dxa"/>
            <w:vAlign w:val="center"/>
          </w:tcPr>
          <w:p w14:paraId="7D648A6C" w14:textId="5101378F" w:rsidR="003B6A27" w:rsidRPr="00C62D19" w:rsidRDefault="003B6A27" w:rsidP="00C62D19">
            <w:pPr>
              <w:pStyle w:val="a7"/>
            </w:pPr>
            <w:r w:rsidRPr="00C62D19">
              <w:lastRenderedPageBreak/>
              <w:t>06.10.2024</w:t>
            </w:r>
          </w:p>
        </w:tc>
        <w:tc>
          <w:tcPr>
            <w:tcW w:w="2205" w:type="dxa"/>
            <w:vAlign w:val="center"/>
          </w:tcPr>
          <w:p w14:paraId="151F49F2" w14:textId="2619C93F" w:rsidR="003B6A27" w:rsidRPr="00C62D19" w:rsidRDefault="003B6A27" w:rsidP="00C62D19">
            <w:pPr>
              <w:pStyle w:val="a7"/>
            </w:pPr>
            <w:r w:rsidRPr="00C62D19">
              <w:t>№3: Органайзер мероприятий для учебных заведений</w:t>
            </w:r>
          </w:p>
        </w:tc>
        <w:tc>
          <w:tcPr>
            <w:tcW w:w="3546" w:type="dxa"/>
            <w:vAlign w:val="center"/>
          </w:tcPr>
          <w:p w14:paraId="6C64945D" w14:textId="3DC300AB" w:rsidR="003B6A27" w:rsidRPr="00C62D19" w:rsidRDefault="003B6A27" w:rsidP="00C62D19">
            <w:pPr>
              <w:pStyle w:val="a7"/>
            </w:pPr>
            <w:r w:rsidRPr="00C62D19">
              <w:t>Было принято решение сместить фокус с документов на организацию мероприятий и уже потом рассматривать заполнение документов на эти мероприятия как возможное дополнение</w:t>
            </w:r>
            <w:r w:rsidR="00A63F00">
              <w:t xml:space="preserve"> в далёком будущем</w:t>
            </w:r>
            <w:r w:rsidRPr="00C62D19">
              <w:t xml:space="preserve"> или платную возможность</w:t>
            </w:r>
            <w:r w:rsidR="00A63F00">
              <w:t>. В данном варианте есть возможность отслеживать мероприятия в формате календаря, предупреждать их возможные наслоения по времени, месту и участникам, а также оповещать всех пользователей о появлении новых мероприятий или скором начале уже добавленных.</w:t>
            </w:r>
          </w:p>
        </w:tc>
        <w:tc>
          <w:tcPr>
            <w:tcW w:w="2297" w:type="dxa"/>
            <w:vAlign w:val="center"/>
          </w:tcPr>
          <w:p w14:paraId="4EF84525" w14:textId="77777777" w:rsidR="003B6A27" w:rsidRDefault="003B6A27" w:rsidP="003B6A27">
            <w:pPr>
              <w:pStyle w:val="a7"/>
            </w:pPr>
            <w:r>
              <w:t>Павлова Е.А.</w:t>
            </w:r>
          </w:p>
          <w:p w14:paraId="699CB09D" w14:textId="258174C9" w:rsidR="003B6A27" w:rsidRDefault="003B6A27" w:rsidP="003B6A27">
            <w:pPr>
              <w:pStyle w:val="a7"/>
            </w:pPr>
            <w:r>
              <w:t>Ишмаева А.Р.</w:t>
            </w:r>
          </w:p>
        </w:tc>
      </w:tr>
    </w:tbl>
    <w:p w14:paraId="75D8E028" w14:textId="5F84F793" w:rsidR="00B05BF9" w:rsidRPr="00534423" w:rsidRDefault="00534423" w:rsidP="00534423">
      <w:pPr>
        <w:pStyle w:val="1"/>
      </w:pPr>
      <w:bookmarkStart w:id="2" w:name="_Toc184228323"/>
      <w:r>
        <w:t xml:space="preserve">1. </w:t>
      </w:r>
      <w:r w:rsidR="003B6A27" w:rsidRPr="00534423">
        <w:t>Общие сведения</w:t>
      </w:r>
      <w:bookmarkEnd w:id="2"/>
    </w:p>
    <w:p w14:paraId="302748B1" w14:textId="0A623A74" w:rsidR="003B6A27" w:rsidRDefault="00534423" w:rsidP="00534423">
      <w:pPr>
        <w:pStyle w:val="aa"/>
      </w:pPr>
      <w:bookmarkStart w:id="3" w:name="_Toc184228324"/>
      <w:r>
        <w:t xml:space="preserve">1.1. </w:t>
      </w:r>
      <w:r w:rsidR="003B6A27" w:rsidRPr="003B6A27">
        <w:t>Информация об организации, проекте внедрения, плановых сроках реализации проекта</w:t>
      </w:r>
      <w:bookmarkEnd w:id="3"/>
    </w:p>
    <w:p w14:paraId="7AAE849F" w14:textId="6EF27B39" w:rsidR="004E18E4" w:rsidRPr="004E18E4" w:rsidRDefault="004E18E4" w:rsidP="004E18E4">
      <w:pPr>
        <w:rPr>
          <w:i/>
          <w:iCs/>
        </w:rPr>
      </w:pPr>
      <w:r w:rsidRPr="004E18E4">
        <w:rPr>
          <w:i/>
          <w:iCs/>
        </w:rPr>
        <w:t>Таблица 3 – Общие сведения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465C3C" w14:paraId="357AF00B" w14:textId="77777777" w:rsidTr="00607396">
        <w:tc>
          <w:tcPr>
            <w:tcW w:w="562" w:type="dxa"/>
          </w:tcPr>
          <w:p w14:paraId="61A6BBBC" w14:textId="77777777" w:rsidR="00465C3C" w:rsidRPr="00242FCD" w:rsidRDefault="00465C3C" w:rsidP="00C62D19">
            <w:pPr>
              <w:pStyle w:val="a7"/>
            </w:pPr>
            <w:r w:rsidRPr="00242FCD">
              <w:t>1</w:t>
            </w:r>
          </w:p>
        </w:tc>
        <w:tc>
          <w:tcPr>
            <w:tcW w:w="3686" w:type="dxa"/>
          </w:tcPr>
          <w:p w14:paraId="547D1222" w14:textId="77777777" w:rsidR="00465C3C" w:rsidRPr="00242FCD" w:rsidRDefault="00465C3C" w:rsidP="00C62D19">
            <w:pPr>
              <w:pStyle w:val="a7"/>
            </w:pPr>
            <w:r w:rsidRPr="00242FCD">
              <w:t>Полное наименование продукта</w:t>
            </w:r>
          </w:p>
        </w:tc>
        <w:tc>
          <w:tcPr>
            <w:tcW w:w="5097" w:type="dxa"/>
          </w:tcPr>
          <w:p w14:paraId="5D2D7F56" w14:textId="77777777" w:rsidR="00465C3C" w:rsidRDefault="00465C3C" w:rsidP="00C62D19">
            <w:pPr>
              <w:pStyle w:val="a7"/>
              <w:rPr>
                <w:i/>
                <w:iCs/>
              </w:rPr>
            </w:pPr>
            <w:r w:rsidRPr="000C1117">
              <w:rPr>
                <w:i/>
                <w:iCs/>
              </w:rPr>
              <w:t>Органайзер мероприятий для учебных заведений</w:t>
            </w:r>
          </w:p>
        </w:tc>
      </w:tr>
      <w:tr w:rsidR="00465C3C" w14:paraId="42C0E470" w14:textId="77777777" w:rsidTr="00607396">
        <w:tc>
          <w:tcPr>
            <w:tcW w:w="562" w:type="dxa"/>
          </w:tcPr>
          <w:p w14:paraId="48579BC1" w14:textId="77777777" w:rsidR="00465C3C" w:rsidRPr="00242FCD" w:rsidRDefault="00465C3C" w:rsidP="00C62D19">
            <w:pPr>
              <w:pStyle w:val="a7"/>
            </w:pPr>
            <w:r w:rsidRPr="00242FCD">
              <w:t>2</w:t>
            </w:r>
          </w:p>
        </w:tc>
        <w:tc>
          <w:tcPr>
            <w:tcW w:w="3686" w:type="dxa"/>
          </w:tcPr>
          <w:p w14:paraId="63FF1912" w14:textId="77777777" w:rsidR="00465C3C" w:rsidRPr="00242FCD" w:rsidRDefault="00465C3C" w:rsidP="00C62D19">
            <w:pPr>
              <w:pStyle w:val="a7"/>
            </w:pPr>
            <w:r w:rsidRPr="00242FCD">
              <w:t>Условные обозначения системы (код)</w:t>
            </w:r>
          </w:p>
        </w:tc>
        <w:tc>
          <w:tcPr>
            <w:tcW w:w="5097" w:type="dxa"/>
          </w:tcPr>
          <w:p w14:paraId="4C71BF33" w14:textId="43D2BB83" w:rsidR="00465C3C" w:rsidRDefault="00534423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ОМУЗ</w:t>
            </w:r>
          </w:p>
        </w:tc>
      </w:tr>
      <w:tr w:rsidR="00465C3C" w14:paraId="75015C4F" w14:textId="77777777" w:rsidTr="00607396">
        <w:tc>
          <w:tcPr>
            <w:tcW w:w="562" w:type="dxa"/>
          </w:tcPr>
          <w:p w14:paraId="7D087F84" w14:textId="77777777" w:rsidR="00465C3C" w:rsidRPr="00242FCD" w:rsidRDefault="00465C3C" w:rsidP="00C62D19">
            <w:pPr>
              <w:pStyle w:val="a7"/>
            </w:pPr>
            <w:r w:rsidRPr="00242FCD">
              <w:t>3</w:t>
            </w:r>
          </w:p>
        </w:tc>
        <w:tc>
          <w:tcPr>
            <w:tcW w:w="3686" w:type="dxa"/>
          </w:tcPr>
          <w:p w14:paraId="4A10DB32" w14:textId="77777777" w:rsidR="00465C3C" w:rsidRPr="00242FCD" w:rsidRDefault="00465C3C" w:rsidP="00C62D19">
            <w:pPr>
              <w:pStyle w:val="a7"/>
            </w:pPr>
            <w:r w:rsidRPr="00242FCD">
              <w:t>Наименования компании заказчика/указание на инициативную разработку</w:t>
            </w:r>
          </w:p>
        </w:tc>
        <w:tc>
          <w:tcPr>
            <w:tcW w:w="5097" w:type="dxa"/>
          </w:tcPr>
          <w:p w14:paraId="03B5EAE7" w14:textId="5DCC8CB0" w:rsidR="00465C3C" w:rsidRDefault="00534423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Инициативная разработка</w:t>
            </w:r>
          </w:p>
        </w:tc>
      </w:tr>
      <w:tr w:rsidR="00291CC6" w14:paraId="58F76361" w14:textId="77777777" w:rsidTr="00607396">
        <w:tc>
          <w:tcPr>
            <w:tcW w:w="562" w:type="dxa"/>
          </w:tcPr>
          <w:p w14:paraId="29AD5E5B" w14:textId="25AC58A8" w:rsidR="00291CC6" w:rsidRPr="00242FCD" w:rsidRDefault="00291CC6" w:rsidP="00C62D19">
            <w:pPr>
              <w:pStyle w:val="a7"/>
            </w:pPr>
            <w:r>
              <w:t>4</w:t>
            </w:r>
          </w:p>
        </w:tc>
        <w:tc>
          <w:tcPr>
            <w:tcW w:w="3686" w:type="dxa"/>
          </w:tcPr>
          <w:p w14:paraId="7B0984D9" w14:textId="6DE81C84" w:rsidR="00291CC6" w:rsidRPr="00291CC6" w:rsidRDefault="00291CC6" w:rsidP="00291CC6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компании исполнителя или его структурного подразделения </w:t>
            </w:r>
          </w:p>
        </w:tc>
        <w:tc>
          <w:tcPr>
            <w:tcW w:w="5097" w:type="dxa"/>
          </w:tcPr>
          <w:p w14:paraId="373A7716" w14:textId="2A0D0EB3" w:rsidR="00291CC6" w:rsidRDefault="00291CC6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Добровольное объединение «Свободные организаторы»</w:t>
            </w:r>
          </w:p>
        </w:tc>
      </w:tr>
      <w:tr w:rsidR="00465C3C" w14:paraId="299E010B" w14:textId="77777777" w:rsidTr="00607396">
        <w:tc>
          <w:tcPr>
            <w:tcW w:w="562" w:type="dxa"/>
          </w:tcPr>
          <w:p w14:paraId="274FBF94" w14:textId="125A2EA8" w:rsidR="00465C3C" w:rsidRPr="00242FCD" w:rsidRDefault="00291CC6" w:rsidP="00C62D19">
            <w:pPr>
              <w:pStyle w:val="a7"/>
            </w:pPr>
            <w:r>
              <w:t>5</w:t>
            </w:r>
          </w:p>
        </w:tc>
        <w:tc>
          <w:tcPr>
            <w:tcW w:w="3686" w:type="dxa"/>
          </w:tcPr>
          <w:p w14:paraId="397566DC" w14:textId="77777777" w:rsidR="00465C3C" w:rsidRPr="00242FCD" w:rsidRDefault="00465C3C" w:rsidP="00C62D19">
            <w:pPr>
              <w:pStyle w:val="a7"/>
            </w:pPr>
            <w:r w:rsidRPr="00242FCD">
              <w:t xml:space="preserve">Сфера внедрения продукта/деятельности </w:t>
            </w:r>
            <w:r w:rsidRPr="00242FCD">
              <w:lastRenderedPageBreak/>
              <w:t>компании заказчика/исполнителя</w:t>
            </w:r>
          </w:p>
        </w:tc>
        <w:tc>
          <w:tcPr>
            <w:tcW w:w="5097" w:type="dxa"/>
          </w:tcPr>
          <w:p w14:paraId="67F7D472" w14:textId="77777777" w:rsidR="00465C3C" w:rsidRPr="006C1BC9" w:rsidRDefault="00465C3C" w:rsidP="00C62D19">
            <w:pPr>
              <w:pStyle w:val="a7"/>
              <w:rPr>
                <w:i/>
                <w:iCs/>
              </w:rPr>
            </w:pPr>
            <w:r w:rsidRPr="00201A22">
              <w:rPr>
                <w:i/>
                <w:iCs/>
              </w:rPr>
              <w:lastRenderedPageBreak/>
              <w:t>Образование, управление мероприятиями в учебных заведениях</w:t>
            </w:r>
          </w:p>
        </w:tc>
      </w:tr>
      <w:tr w:rsidR="00465C3C" w14:paraId="0B61D9AA" w14:textId="77777777" w:rsidTr="00607396">
        <w:tc>
          <w:tcPr>
            <w:tcW w:w="562" w:type="dxa"/>
          </w:tcPr>
          <w:p w14:paraId="2D9ABE7E" w14:textId="68D7E903" w:rsidR="00465C3C" w:rsidRPr="00242FCD" w:rsidRDefault="00291CC6" w:rsidP="00C62D19">
            <w:pPr>
              <w:pStyle w:val="a7"/>
            </w:pPr>
            <w:r>
              <w:t>6</w:t>
            </w:r>
          </w:p>
        </w:tc>
        <w:tc>
          <w:tcPr>
            <w:tcW w:w="3686" w:type="dxa"/>
          </w:tcPr>
          <w:p w14:paraId="248AA3CB" w14:textId="77777777" w:rsidR="00465C3C" w:rsidRPr="00242FCD" w:rsidRDefault="00465C3C" w:rsidP="00C62D19">
            <w:pPr>
              <w:pStyle w:val="a7"/>
            </w:pPr>
            <w:r w:rsidRPr="00242FCD">
              <w:t>Начало работ</w:t>
            </w:r>
          </w:p>
        </w:tc>
        <w:tc>
          <w:tcPr>
            <w:tcW w:w="5097" w:type="dxa"/>
          </w:tcPr>
          <w:p w14:paraId="75BA692D" w14:textId="2118D340" w:rsidR="00465C3C" w:rsidRDefault="00291CC6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сентябрь </w:t>
            </w:r>
            <w:r w:rsidR="00465C3C">
              <w:rPr>
                <w:i/>
                <w:iCs/>
              </w:rPr>
              <w:t>2024</w:t>
            </w:r>
          </w:p>
        </w:tc>
      </w:tr>
      <w:tr w:rsidR="00465C3C" w14:paraId="564A134E" w14:textId="77777777" w:rsidTr="00607396">
        <w:tc>
          <w:tcPr>
            <w:tcW w:w="562" w:type="dxa"/>
          </w:tcPr>
          <w:p w14:paraId="43E7FB0A" w14:textId="7CB1D143" w:rsidR="00465C3C" w:rsidRPr="00242FCD" w:rsidRDefault="00291CC6" w:rsidP="00C62D19">
            <w:pPr>
              <w:pStyle w:val="a7"/>
            </w:pPr>
            <w:r>
              <w:t>7</w:t>
            </w:r>
          </w:p>
        </w:tc>
        <w:tc>
          <w:tcPr>
            <w:tcW w:w="3686" w:type="dxa"/>
          </w:tcPr>
          <w:p w14:paraId="359695E3" w14:textId="77777777" w:rsidR="00465C3C" w:rsidRPr="00242FCD" w:rsidRDefault="00465C3C" w:rsidP="00C62D19">
            <w:pPr>
              <w:pStyle w:val="a7"/>
            </w:pPr>
            <w:r w:rsidRPr="00242FCD">
              <w:t>Окончание работ</w:t>
            </w:r>
          </w:p>
        </w:tc>
        <w:tc>
          <w:tcPr>
            <w:tcW w:w="5097" w:type="dxa"/>
          </w:tcPr>
          <w:p w14:paraId="6D00E47A" w14:textId="087FC5ED" w:rsidR="00465C3C" w:rsidRDefault="00291CC6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август </w:t>
            </w:r>
            <w:r w:rsidR="00534423">
              <w:rPr>
                <w:i/>
                <w:iCs/>
              </w:rPr>
              <w:t>2026</w:t>
            </w:r>
          </w:p>
        </w:tc>
      </w:tr>
      <w:tr w:rsidR="00465C3C" w14:paraId="18CDC774" w14:textId="77777777" w:rsidTr="00A15092">
        <w:trPr>
          <w:trHeight w:val="383"/>
        </w:trPr>
        <w:tc>
          <w:tcPr>
            <w:tcW w:w="562" w:type="dxa"/>
          </w:tcPr>
          <w:p w14:paraId="72D38241" w14:textId="797F3CEA" w:rsidR="00465C3C" w:rsidRPr="0059231E" w:rsidRDefault="00291CC6" w:rsidP="00C62D19">
            <w:pPr>
              <w:pStyle w:val="a7"/>
            </w:pPr>
            <w:r w:rsidRPr="0059231E">
              <w:t>8</w:t>
            </w:r>
          </w:p>
        </w:tc>
        <w:tc>
          <w:tcPr>
            <w:tcW w:w="3686" w:type="dxa"/>
          </w:tcPr>
          <w:p w14:paraId="3738FF89" w14:textId="77777777" w:rsidR="00465C3C" w:rsidRPr="0059231E" w:rsidRDefault="00465C3C" w:rsidP="00C62D19">
            <w:pPr>
              <w:pStyle w:val="a7"/>
            </w:pPr>
            <w:r w:rsidRPr="0059231E">
              <w:t>Контактная информация</w:t>
            </w:r>
          </w:p>
        </w:tc>
        <w:tc>
          <w:tcPr>
            <w:tcW w:w="5097" w:type="dxa"/>
          </w:tcPr>
          <w:p w14:paraId="20AFF16E" w14:textId="43A13F3A" w:rsidR="00465C3C" w:rsidRPr="0059231E" w:rsidRDefault="0059231E" w:rsidP="00C62D19">
            <w:pPr>
              <w:pStyle w:val="a7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alex44sasha@gmail.com</w:t>
            </w:r>
          </w:p>
        </w:tc>
      </w:tr>
    </w:tbl>
    <w:p w14:paraId="62B09EF2" w14:textId="06667284" w:rsidR="003B6A27" w:rsidRDefault="00534423" w:rsidP="00534423">
      <w:pPr>
        <w:pStyle w:val="aa"/>
      </w:pPr>
      <w:bookmarkStart w:id="4" w:name="_Toc184228325"/>
      <w:r>
        <w:t xml:space="preserve">1.2. </w:t>
      </w:r>
      <w:r w:rsidR="003B6A27" w:rsidRPr="003B6A27">
        <w:t>Основные допущения (предположения) и ограничения</w:t>
      </w:r>
      <w:bookmarkEnd w:id="4"/>
    </w:p>
    <w:p w14:paraId="45BED028" w14:textId="1A8858D0" w:rsidR="00465C3C" w:rsidRPr="004E18E4" w:rsidRDefault="00465C3C" w:rsidP="00465C3C">
      <w:pPr>
        <w:rPr>
          <w:i/>
          <w:iCs/>
        </w:rPr>
      </w:pPr>
      <w:r w:rsidRPr="004E18E4">
        <w:rPr>
          <w:i/>
          <w:iCs/>
        </w:rPr>
        <w:t>Табли</w:t>
      </w:r>
      <w:r w:rsidR="004E18E4" w:rsidRPr="004E18E4">
        <w:rPr>
          <w:i/>
          <w:iCs/>
        </w:rPr>
        <w:t>ца 4 – Основные допущения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546"/>
        <w:gridCol w:w="3354"/>
        <w:gridCol w:w="5445"/>
      </w:tblGrid>
      <w:tr w:rsidR="00465C3C" w:rsidRPr="00F409BC" w14:paraId="67C140FC" w14:textId="77777777" w:rsidTr="004E18E4">
        <w:trPr>
          <w:tblHeader/>
        </w:trPr>
        <w:tc>
          <w:tcPr>
            <w:tcW w:w="551" w:type="dxa"/>
          </w:tcPr>
          <w:p w14:paraId="54E5A39A" w14:textId="77777777" w:rsidR="00465C3C" w:rsidRPr="00C62D19" w:rsidRDefault="00465C3C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3147" w:type="dxa"/>
          </w:tcPr>
          <w:p w14:paraId="08C23F50" w14:textId="459EC104" w:rsidR="00465C3C" w:rsidRPr="00C62D19" w:rsidRDefault="00465C3C" w:rsidP="00C62D19">
            <w:pPr>
              <w:pStyle w:val="a7"/>
              <w:jc w:val="center"/>
              <w:rPr>
                <w:b/>
                <w:bCs/>
                <w:i/>
                <w:iCs/>
              </w:rPr>
            </w:pPr>
            <w:r w:rsidRPr="00C62D19">
              <w:rPr>
                <w:b/>
                <w:bCs/>
              </w:rPr>
              <w:t>Источник допущения/ограничения</w:t>
            </w:r>
          </w:p>
        </w:tc>
        <w:tc>
          <w:tcPr>
            <w:tcW w:w="5647" w:type="dxa"/>
          </w:tcPr>
          <w:p w14:paraId="1F0396EA" w14:textId="77777777" w:rsidR="00465C3C" w:rsidRPr="00C62D19" w:rsidRDefault="00465C3C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Допущения/ограничения</w:t>
            </w:r>
          </w:p>
        </w:tc>
      </w:tr>
      <w:tr w:rsidR="00465C3C" w14:paraId="13D09379" w14:textId="77777777" w:rsidTr="00465C3C">
        <w:tc>
          <w:tcPr>
            <w:tcW w:w="551" w:type="dxa"/>
          </w:tcPr>
          <w:p w14:paraId="7BE6E34D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147" w:type="dxa"/>
          </w:tcPr>
          <w:p w14:paraId="63AB066B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Экономический</w:t>
            </w:r>
          </w:p>
        </w:tc>
        <w:tc>
          <w:tcPr>
            <w:tcW w:w="5647" w:type="dxa"/>
          </w:tcPr>
          <w:p w14:paraId="4AAAC190" w14:textId="24B3A8A2" w:rsidR="00465C3C" w:rsidRPr="00850444" w:rsidRDefault="00465C3C" w:rsidP="00534423">
            <w:pPr>
              <w:pStyle w:val="a7"/>
              <w:rPr>
                <w:i/>
                <w:iCs/>
              </w:rPr>
            </w:pPr>
            <w:r w:rsidRPr="00CB2800">
              <w:rPr>
                <w:i/>
                <w:iCs/>
              </w:rPr>
              <w:t>- Бюджет на разработку и внедрение</w:t>
            </w:r>
            <w:r w:rsidR="00534423">
              <w:rPr>
                <w:i/>
                <w:iCs/>
              </w:rPr>
              <w:t xml:space="preserve"> </w:t>
            </w:r>
            <w:r w:rsidR="00B87CD3">
              <w:rPr>
                <w:i/>
                <w:iCs/>
              </w:rPr>
              <w:t>–</w:t>
            </w:r>
            <w:r w:rsidR="002F7F4E">
              <w:rPr>
                <w:i/>
                <w:iCs/>
              </w:rPr>
              <w:t xml:space="preserve"> </w:t>
            </w:r>
            <w:r w:rsidR="00B87CD3">
              <w:rPr>
                <w:i/>
                <w:iCs/>
              </w:rPr>
              <w:t>4,500,000 рублей</w:t>
            </w:r>
          </w:p>
        </w:tc>
      </w:tr>
      <w:tr w:rsidR="00465C3C" w14:paraId="35AFFC7F" w14:textId="77777777" w:rsidTr="00465C3C">
        <w:tc>
          <w:tcPr>
            <w:tcW w:w="551" w:type="dxa"/>
          </w:tcPr>
          <w:p w14:paraId="43B63A7C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147" w:type="dxa"/>
          </w:tcPr>
          <w:p w14:paraId="40EE835C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Политический</w:t>
            </w:r>
          </w:p>
        </w:tc>
        <w:tc>
          <w:tcPr>
            <w:tcW w:w="5647" w:type="dxa"/>
          </w:tcPr>
          <w:p w14:paraId="193231DF" w14:textId="426D2EA9" w:rsidR="00291CC6" w:rsidRDefault="00291CC6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Pr="00291CC6">
              <w:rPr>
                <w:i/>
                <w:iCs/>
              </w:rPr>
              <w:t>Продукт не предполагает экспорт</w:t>
            </w:r>
          </w:p>
        </w:tc>
      </w:tr>
      <w:tr w:rsidR="00465C3C" w14:paraId="0371D384" w14:textId="77777777" w:rsidTr="00465C3C">
        <w:tc>
          <w:tcPr>
            <w:tcW w:w="551" w:type="dxa"/>
          </w:tcPr>
          <w:p w14:paraId="3B766EBA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147" w:type="dxa"/>
          </w:tcPr>
          <w:p w14:paraId="4982A033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Технический</w:t>
            </w:r>
          </w:p>
        </w:tc>
        <w:tc>
          <w:tcPr>
            <w:tcW w:w="5647" w:type="dxa"/>
          </w:tcPr>
          <w:p w14:paraId="11C2A4C0" w14:textId="66416D19" w:rsidR="00465C3C" w:rsidRP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Ограничения по совместимости с имеющейся инфраструктурой</w:t>
            </w:r>
          </w:p>
          <w:p w14:paraId="33489B12" w14:textId="7257D624" w:rsid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Ограничения по доступности серверного оборудования, скорости интернет-соединения и объему хранилищ данных.</w:t>
            </w:r>
          </w:p>
        </w:tc>
      </w:tr>
      <w:tr w:rsidR="00465C3C" w14:paraId="3C341A38" w14:textId="77777777" w:rsidTr="00465C3C">
        <w:tc>
          <w:tcPr>
            <w:tcW w:w="551" w:type="dxa"/>
          </w:tcPr>
          <w:p w14:paraId="40CC177D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147" w:type="dxa"/>
          </w:tcPr>
          <w:p w14:paraId="70ADFA83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Системный</w:t>
            </w:r>
          </w:p>
        </w:tc>
        <w:tc>
          <w:tcPr>
            <w:tcW w:w="5647" w:type="dxa"/>
          </w:tcPr>
          <w:p w14:paraId="4777AB6D" w14:textId="1D1398DB" w:rsid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Информация о занятости помещений, </w:t>
            </w:r>
            <w:r w:rsidR="0005478C">
              <w:rPr>
                <w:i/>
                <w:iCs/>
              </w:rPr>
              <w:t>организаторах</w:t>
            </w:r>
            <w:r w:rsidRPr="00465C3C">
              <w:rPr>
                <w:i/>
                <w:iCs/>
              </w:rPr>
              <w:t xml:space="preserve">, </w:t>
            </w:r>
            <w:r w:rsidR="0005478C">
              <w:rPr>
                <w:i/>
                <w:iCs/>
              </w:rPr>
              <w:t>участниках</w:t>
            </w:r>
            <w:r w:rsidRPr="00465C3C">
              <w:rPr>
                <w:i/>
                <w:iCs/>
              </w:rPr>
              <w:t xml:space="preserve"> и других ресурсах может быть неполной или несогласованной, что ограничивает эффективность работы системы</w:t>
            </w:r>
          </w:p>
          <w:p w14:paraId="70125263" w14:textId="274461CF" w:rsidR="0005478C" w:rsidRPr="00465C3C" w:rsidRDefault="0005478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Pr="0005478C">
              <w:rPr>
                <w:i/>
                <w:iCs/>
              </w:rPr>
              <w:t>Обеспечение доступности API для разработчиков.</w:t>
            </w:r>
          </w:p>
          <w:p w14:paraId="5D706734" w14:textId="767C63F5" w:rsid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Внутренние регламенты могут не учитывать возможность цифровизации событий</w:t>
            </w:r>
          </w:p>
        </w:tc>
      </w:tr>
      <w:tr w:rsidR="00465C3C" w14:paraId="35FF2B07" w14:textId="77777777" w:rsidTr="00465C3C">
        <w:tc>
          <w:tcPr>
            <w:tcW w:w="551" w:type="dxa"/>
          </w:tcPr>
          <w:p w14:paraId="35DEB880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147" w:type="dxa"/>
          </w:tcPr>
          <w:p w14:paraId="3C58DE64" w14:textId="77777777" w:rsidR="00465C3C" w:rsidRPr="006C1BC9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Эксплуатационный</w:t>
            </w:r>
          </w:p>
        </w:tc>
        <w:tc>
          <w:tcPr>
            <w:tcW w:w="5647" w:type="dxa"/>
          </w:tcPr>
          <w:p w14:paraId="03F44097" w14:textId="47D08366" w:rsidR="00465C3C" w:rsidRPr="00465C3C" w:rsidRDefault="0005478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="00465C3C" w:rsidRPr="00465C3C">
              <w:rPr>
                <w:i/>
                <w:iCs/>
              </w:rPr>
              <w:t>Уровень технической подготовки некоторых пользователей может быть недостаточным для эффективного использования</w:t>
            </w:r>
          </w:p>
          <w:p w14:paraId="38587EA4" w14:textId="75E3C054" w:rsidR="00465C3C" w:rsidRPr="006C1BC9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78C" w:rsidRPr="0005478C">
              <w:rPr>
                <w:i/>
                <w:iCs/>
              </w:rPr>
              <w:t>Поддержка пользователей 24/7 в течение пер</w:t>
            </w:r>
            <w:r w:rsidR="0005478C">
              <w:rPr>
                <w:i/>
                <w:iCs/>
              </w:rPr>
              <w:t>в</w:t>
            </w:r>
            <w:r w:rsidR="0005478C" w:rsidRPr="0005478C">
              <w:rPr>
                <w:i/>
                <w:iCs/>
              </w:rPr>
              <w:t>ого года после внедрения</w:t>
            </w:r>
          </w:p>
        </w:tc>
      </w:tr>
      <w:tr w:rsidR="00465C3C" w14:paraId="27DF1CBA" w14:textId="77777777" w:rsidTr="00465C3C">
        <w:tc>
          <w:tcPr>
            <w:tcW w:w="551" w:type="dxa"/>
          </w:tcPr>
          <w:p w14:paraId="19227008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147" w:type="dxa"/>
          </w:tcPr>
          <w:p w14:paraId="59309721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График и ресурсы</w:t>
            </w:r>
          </w:p>
        </w:tc>
        <w:tc>
          <w:tcPr>
            <w:tcW w:w="5647" w:type="dxa"/>
          </w:tcPr>
          <w:p w14:paraId="52F6CE3D" w14:textId="2C465A6A" w:rsidR="00465C3C" w:rsidRP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78C">
              <w:rPr>
                <w:i/>
                <w:iCs/>
              </w:rPr>
              <w:t>Временные ограничения могут</w:t>
            </w:r>
            <w:r w:rsidRPr="00465C3C">
              <w:rPr>
                <w:i/>
                <w:iCs/>
              </w:rPr>
              <w:t xml:space="preserve"> вынудить реализовать урезанный функционал</w:t>
            </w:r>
          </w:p>
          <w:p w14:paraId="3822BDFB" w14:textId="1F134B4F" w:rsid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Ограничения на привлечение</w:t>
            </w:r>
            <w:r w:rsidR="00966655">
              <w:rPr>
                <w:i/>
                <w:iCs/>
              </w:rPr>
              <w:t xml:space="preserve"> квалифицированных</w:t>
            </w:r>
            <w:r w:rsidRPr="00465C3C">
              <w:rPr>
                <w:i/>
                <w:iCs/>
              </w:rPr>
              <w:t xml:space="preserve"> ресурсов </w:t>
            </w:r>
          </w:p>
        </w:tc>
      </w:tr>
    </w:tbl>
    <w:p w14:paraId="7DCF98CC" w14:textId="445BB9D3" w:rsidR="003B6A27" w:rsidRDefault="0005478C" w:rsidP="00534423">
      <w:pPr>
        <w:pStyle w:val="1"/>
      </w:pPr>
      <w:bookmarkStart w:id="5" w:name="_Toc184228326"/>
      <w:r>
        <w:lastRenderedPageBreak/>
        <w:t>2</w:t>
      </w:r>
      <w:r w:rsidR="00366A8E">
        <w:t xml:space="preserve">. </w:t>
      </w:r>
      <w:r w:rsidR="00465C3C" w:rsidRPr="00465C3C">
        <w:t>Бизнес-требования</w:t>
      </w:r>
      <w:bookmarkEnd w:id="5"/>
    </w:p>
    <w:p w14:paraId="36B48A18" w14:textId="1FE17D3F" w:rsidR="00E540B4" w:rsidRPr="00E540B4" w:rsidRDefault="0005478C" w:rsidP="00534423">
      <w:pPr>
        <w:pStyle w:val="aa"/>
      </w:pPr>
      <w:bookmarkStart w:id="6" w:name="_Toc184228327"/>
      <w:r>
        <w:t xml:space="preserve">2.1. </w:t>
      </w:r>
      <w:r w:rsidR="00E540B4">
        <w:t>Проблемы потребителей</w:t>
      </w:r>
      <w:bookmarkEnd w:id="6"/>
    </w:p>
    <w:p w14:paraId="50451699" w14:textId="6C1C6F82" w:rsidR="004E18E4" w:rsidRPr="004E18E4" w:rsidRDefault="004E18E4" w:rsidP="004E18E4">
      <w:pPr>
        <w:rPr>
          <w:i/>
          <w:iCs/>
        </w:rPr>
      </w:pPr>
      <w:r w:rsidRPr="004E18E4">
        <w:rPr>
          <w:i/>
          <w:iCs/>
        </w:rPr>
        <w:t xml:space="preserve">Таблица 5 – </w:t>
      </w:r>
      <w:r w:rsidR="00966655">
        <w:rPr>
          <w:i/>
          <w:iCs/>
        </w:rPr>
        <w:t>Проблема управления помещениями для мероприятий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0"/>
        <w:gridCol w:w="6409"/>
      </w:tblGrid>
      <w:tr w:rsidR="004E18E4" w14:paraId="4904115D" w14:textId="77777777" w:rsidTr="00607396">
        <w:tc>
          <w:tcPr>
            <w:tcW w:w="2710" w:type="dxa"/>
          </w:tcPr>
          <w:p w14:paraId="25BB5CC2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Элемент</w:t>
            </w:r>
          </w:p>
        </w:tc>
        <w:tc>
          <w:tcPr>
            <w:tcW w:w="6409" w:type="dxa"/>
          </w:tcPr>
          <w:p w14:paraId="1FE255D8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Описание</w:t>
            </w:r>
          </w:p>
        </w:tc>
      </w:tr>
      <w:tr w:rsidR="004E18E4" w14:paraId="5DA2943B" w14:textId="77777777" w:rsidTr="00607396">
        <w:tc>
          <w:tcPr>
            <w:tcW w:w="2710" w:type="dxa"/>
          </w:tcPr>
          <w:p w14:paraId="3C1B0B15" w14:textId="77777777" w:rsidR="004E18E4" w:rsidRDefault="004E18E4" w:rsidP="00C62D19">
            <w:pPr>
              <w:pStyle w:val="a7"/>
            </w:pPr>
            <w:r>
              <w:t>Проблема</w:t>
            </w:r>
          </w:p>
        </w:tc>
        <w:tc>
          <w:tcPr>
            <w:tcW w:w="6409" w:type="dxa"/>
          </w:tcPr>
          <w:p w14:paraId="298B3CA7" w14:textId="68AD3B00" w:rsidR="00D84956" w:rsidRPr="00D84956" w:rsidRDefault="00D84956" w:rsidP="00C62D19">
            <w:pPr>
              <w:pStyle w:val="a7"/>
              <w:rPr>
                <w:i/>
                <w:iCs/>
              </w:rPr>
            </w:pPr>
            <w:r w:rsidRPr="00D84956">
              <w:rPr>
                <w:i/>
                <w:iCs/>
                <w:color w:val="000000" w:themeColor="text1"/>
              </w:rPr>
              <w:t>Возникновение конфликтов при планировании мероприятий в учебном заведении (места проведения мероприятий наслаиваются друг на друга, одни и те же участники ожидаются в одно и тоже время на разных мероприятиях)</w:t>
            </w:r>
          </w:p>
        </w:tc>
      </w:tr>
      <w:tr w:rsidR="004E18E4" w14:paraId="233ADF47" w14:textId="77777777" w:rsidTr="00607396">
        <w:tc>
          <w:tcPr>
            <w:tcW w:w="2710" w:type="dxa"/>
          </w:tcPr>
          <w:p w14:paraId="411D72CD" w14:textId="77777777" w:rsidR="004E18E4" w:rsidRDefault="004E18E4" w:rsidP="00C62D19">
            <w:pPr>
              <w:pStyle w:val="a7"/>
            </w:pPr>
            <w:r>
              <w:t>Воздействует на</w:t>
            </w:r>
          </w:p>
        </w:tc>
        <w:tc>
          <w:tcPr>
            <w:tcW w:w="6409" w:type="dxa"/>
          </w:tcPr>
          <w:p w14:paraId="5BB0A871" w14:textId="6761F357" w:rsidR="004E18E4" w:rsidRPr="00EC78BA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 xml:space="preserve">Администрация учебного заведения, </w:t>
            </w:r>
            <w:r w:rsidR="00966655">
              <w:rPr>
                <w:i/>
                <w:iCs/>
              </w:rPr>
              <w:t>организаторы</w:t>
            </w:r>
            <w:r w:rsidRPr="004E18E4">
              <w:rPr>
                <w:i/>
                <w:iCs/>
              </w:rPr>
              <w:t xml:space="preserve">, </w:t>
            </w:r>
            <w:r w:rsidR="00966655">
              <w:rPr>
                <w:i/>
                <w:iCs/>
              </w:rPr>
              <w:t>участники</w:t>
            </w:r>
          </w:p>
        </w:tc>
      </w:tr>
      <w:tr w:rsidR="004E18E4" w14:paraId="74861BAF" w14:textId="77777777" w:rsidTr="00607396">
        <w:tc>
          <w:tcPr>
            <w:tcW w:w="2710" w:type="dxa"/>
          </w:tcPr>
          <w:p w14:paraId="249473AC" w14:textId="77777777" w:rsidR="004E18E4" w:rsidRDefault="004E18E4" w:rsidP="00C62D19">
            <w:pPr>
              <w:pStyle w:val="a7"/>
            </w:pPr>
            <w:r>
              <w:t>Результатом чего является</w:t>
            </w:r>
          </w:p>
        </w:tc>
        <w:tc>
          <w:tcPr>
            <w:tcW w:w="6409" w:type="dxa"/>
          </w:tcPr>
          <w:p w14:paraId="4EAD96FC" w14:textId="171FB811" w:rsidR="004E18E4" w:rsidRPr="00EC78BA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 xml:space="preserve">Конфликты расписания, </w:t>
            </w:r>
            <w:r w:rsidR="00D84956">
              <w:rPr>
                <w:i/>
                <w:iCs/>
              </w:rPr>
              <w:t>срывы мероприятий</w:t>
            </w:r>
          </w:p>
        </w:tc>
      </w:tr>
      <w:tr w:rsidR="004E18E4" w14:paraId="13C5B0EF" w14:textId="77777777" w:rsidTr="00607396">
        <w:tc>
          <w:tcPr>
            <w:tcW w:w="2710" w:type="dxa"/>
          </w:tcPr>
          <w:p w14:paraId="57E0F61E" w14:textId="77777777" w:rsidR="004E18E4" w:rsidRDefault="004E18E4" w:rsidP="00C62D19">
            <w:pPr>
              <w:pStyle w:val="a7"/>
            </w:pPr>
            <w:r>
              <w:t xml:space="preserve">Выгода от </w:t>
            </w:r>
          </w:p>
        </w:tc>
        <w:tc>
          <w:tcPr>
            <w:tcW w:w="6409" w:type="dxa"/>
          </w:tcPr>
          <w:p w14:paraId="26011D17" w14:textId="4890354A" w:rsidR="004E18E4" w:rsidRPr="00EC78BA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>Внедрения системы дл</w:t>
            </w:r>
            <w:r w:rsidR="00966655">
              <w:rPr>
                <w:i/>
                <w:iCs/>
              </w:rPr>
              <w:t>я</w:t>
            </w:r>
            <w:r w:rsidRPr="004E18E4">
              <w:rPr>
                <w:i/>
                <w:iCs/>
              </w:rPr>
              <w:t xml:space="preserve"> управления ресурсами в реальном времени.</w:t>
            </w:r>
          </w:p>
        </w:tc>
      </w:tr>
      <w:tr w:rsidR="004E18E4" w14:paraId="44C74BED" w14:textId="77777777" w:rsidTr="00607396">
        <w:tc>
          <w:tcPr>
            <w:tcW w:w="2710" w:type="dxa"/>
          </w:tcPr>
          <w:p w14:paraId="22216F6F" w14:textId="77777777" w:rsidR="004E18E4" w:rsidRDefault="004E18E4" w:rsidP="00C62D19">
            <w:pPr>
              <w:pStyle w:val="a7"/>
            </w:pPr>
            <w:r>
              <w:t>Может состоять в следующем</w:t>
            </w:r>
          </w:p>
        </w:tc>
        <w:tc>
          <w:tcPr>
            <w:tcW w:w="6409" w:type="dxa"/>
          </w:tcPr>
          <w:p w14:paraId="1B87D371" w14:textId="135551A7" w:rsidR="004E18E4" w:rsidRPr="007B27F1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 xml:space="preserve">Оптимизация использования </w:t>
            </w:r>
            <w:r w:rsidR="00966655">
              <w:rPr>
                <w:i/>
                <w:iCs/>
              </w:rPr>
              <w:t>помещений для мероприятий</w:t>
            </w:r>
            <w:r w:rsidRPr="004E18E4">
              <w:rPr>
                <w:i/>
                <w:iCs/>
              </w:rPr>
              <w:t xml:space="preserve">, что приведет к более рациональному </w:t>
            </w:r>
            <w:r w:rsidR="00966655">
              <w:rPr>
                <w:i/>
                <w:iCs/>
              </w:rPr>
              <w:t xml:space="preserve">их </w:t>
            </w:r>
            <w:r w:rsidRPr="004E18E4">
              <w:rPr>
                <w:i/>
                <w:iCs/>
              </w:rPr>
              <w:t>распределению</w:t>
            </w:r>
            <w:r w:rsidR="007B27F1" w:rsidRPr="007B27F1">
              <w:rPr>
                <w:i/>
                <w:iCs/>
              </w:rPr>
              <w:t xml:space="preserve">; </w:t>
            </w:r>
            <w:r w:rsidR="007B27F1">
              <w:rPr>
                <w:i/>
                <w:iCs/>
              </w:rPr>
              <w:t>балансировка времени участников мероприятий для предотвращения конфликтов</w:t>
            </w:r>
          </w:p>
        </w:tc>
      </w:tr>
      <w:tr w:rsidR="004E18E4" w14:paraId="661792B8" w14:textId="77777777" w:rsidTr="00607396">
        <w:tc>
          <w:tcPr>
            <w:tcW w:w="2710" w:type="dxa"/>
          </w:tcPr>
          <w:p w14:paraId="2CB88D94" w14:textId="77777777" w:rsidR="004E18E4" w:rsidRPr="00A163A1" w:rsidRDefault="004E18E4" w:rsidP="00C62D19">
            <w:pPr>
              <w:pStyle w:val="a7"/>
            </w:pPr>
            <w:r w:rsidRPr="00A163A1">
              <w:t>Критерии решения проблемы</w:t>
            </w:r>
          </w:p>
        </w:tc>
        <w:tc>
          <w:tcPr>
            <w:tcW w:w="6409" w:type="dxa"/>
          </w:tcPr>
          <w:p w14:paraId="375229BA" w14:textId="19F9F85A" w:rsidR="004E18E4" w:rsidRPr="005C627D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>Снижение случаев конфликтов при бронировании помещений на 70% в течение первого года работы новой системы</w:t>
            </w:r>
          </w:p>
        </w:tc>
      </w:tr>
    </w:tbl>
    <w:p w14:paraId="305A6D86" w14:textId="19A1EBB7" w:rsidR="00465C3C" w:rsidRPr="004E18E4" w:rsidRDefault="004E18E4" w:rsidP="00465C3C">
      <w:pPr>
        <w:rPr>
          <w:i/>
          <w:iCs/>
        </w:rPr>
      </w:pPr>
      <w:r w:rsidRPr="004E18E4">
        <w:rPr>
          <w:i/>
          <w:iCs/>
        </w:rPr>
        <w:t xml:space="preserve">Таблица 6 – </w:t>
      </w:r>
      <w:r w:rsidR="00966655">
        <w:rPr>
          <w:i/>
          <w:iCs/>
        </w:rPr>
        <w:t>Проблема посещаемости мероприятий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0"/>
        <w:gridCol w:w="6409"/>
      </w:tblGrid>
      <w:tr w:rsidR="004E18E4" w14:paraId="6E866501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AE3" w14:textId="77777777" w:rsidR="004E18E4" w:rsidRPr="00C62D19" w:rsidRDefault="004E18E4" w:rsidP="00C62D19">
            <w:pPr>
              <w:pStyle w:val="a7"/>
              <w:jc w:val="center"/>
              <w:rPr>
                <w:rFonts w:eastAsiaTheme="minorHAnsi" w:cstheme="minorBidi"/>
                <w:b/>
                <w:bCs/>
                <w:kern w:val="0"/>
                <w:lang w:eastAsia="en-US"/>
              </w:rPr>
            </w:pPr>
            <w:r w:rsidRPr="00C62D19">
              <w:rPr>
                <w:b/>
                <w:bCs/>
              </w:rPr>
              <w:t>Элемент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9CF7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Описание</w:t>
            </w:r>
          </w:p>
        </w:tc>
      </w:tr>
      <w:tr w:rsidR="004E18E4" w14:paraId="62B6A49A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B6D3" w14:textId="77777777" w:rsidR="004E18E4" w:rsidRDefault="004E18E4" w:rsidP="00C62D19">
            <w:pPr>
              <w:pStyle w:val="a7"/>
            </w:pPr>
            <w:r>
              <w:t>Проблема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D83F" w14:textId="157B657B" w:rsidR="007B27F1" w:rsidRDefault="007B27F1" w:rsidP="00966655">
            <w:pPr>
              <w:pStyle w:val="a7"/>
              <w:rPr>
                <w:i/>
                <w:iCs/>
                <w:color w:val="FF0000"/>
              </w:rPr>
            </w:pPr>
            <w:r w:rsidRPr="007B27F1">
              <w:rPr>
                <w:i/>
                <w:iCs/>
                <w:color w:val="000000" w:themeColor="text1"/>
              </w:rPr>
              <w:t>Информация о мероприятиях не доходит до потенциальных участников</w:t>
            </w:r>
          </w:p>
        </w:tc>
      </w:tr>
      <w:tr w:rsidR="004E18E4" w14:paraId="7B8FEC36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9F3C" w14:textId="77777777" w:rsidR="004E18E4" w:rsidRDefault="004E18E4" w:rsidP="00C62D19">
            <w:pPr>
              <w:pStyle w:val="a7"/>
            </w:pPr>
            <w:r>
              <w:t>Воздействует на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67B9" w14:textId="6C0663BA" w:rsidR="004E18E4" w:rsidRDefault="00966655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 xml:space="preserve">Администрация учебного заведения, </w:t>
            </w:r>
            <w:r>
              <w:rPr>
                <w:i/>
                <w:iCs/>
              </w:rPr>
              <w:t>организаторы</w:t>
            </w:r>
            <w:r w:rsidRPr="004E18E4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участники</w:t>
            </w:r>
          </w:p>
        </w:tc>
      </w:tr>
      <w:tr w:rsidR="004E18E4" w14:paraId="2E1150AD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C2CF" w14:textId="77777777" w:rsidR="004E18E4" w:rsidRDefault="004E18E4" w:rsidP="00C62D19">
            <w:pPr>
              <w:pStyle w:val="a7"/>
            </w:pPr>
            <w:r>
              <w:t>Результатом чего является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0194" w14:textId="71B56D5A" w:rsidR="004E18E4" w:rsidRDefault="00966655" w:rsidP="00C62D19">
            <w:pPr>
              <w:pStyle w:val="a7"/>
              <w:rPr>
                <w:i/>
                <w:iCs/>
                <w:color w:val="FF0000"/>
              </w:rPr>
            </w:pPr>
            <w:r>
              <w:rPr>
                <w:i/>
                <w:iCs/>
              </w:rPr>
              <w:t>Низкая информированность потенциальных участников о наличии того или иного мероприятия</w:t>
            </w:r>
            <w:r w:rsidR="007B27F1">
              <w:rPr>
                <w:i/>
                <w:iCs/>
              </w:rPr>
              <w:t>, малочисленная аудитория на мероприятиях</w:t>
            </w:r>
          </w:p>
        </w:tc>
      </w:tr>
      <w:tr w:rsidR="004E18E4" w14:paraId="41C20617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C261" w14:textId="77777777" w:rsidR="004E18E4" w:rsidRDefault="004E18E4" w:rsidP="00C62D19">
            <w:pPr>
              <w:pStyle w:val="a7"/>
            </w:pPr>
            <w:r>
              <w:t xml:space="preserve">Выгода от 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ABE0" w14:textId="08E6BF6F" w:rsidR="004E18E4" w:rsidRPr="004E18E4" w:rsidRDefault="004E18E4" w:rsidP="00C62D19">
            <w:pPr>
              <w:pStyle w:val="a7"/>
              <w:rPr>
                <w:i/>
                <w:iCs/>
              </w:rPr>
            </w:pPr>
            <w:r w:rsidRPr="004E18E4">
              <w:rPr>
                <w:i/>
                <w:iCs/>
              </w:rPr>
              <w:t xml:space="preserve">Разработки системы для автоматизированного </w:t>
            </w:r>
            <w:r w:rsidR="00966655">
              <w:rPr>
                <w:i/>
                <w:iCs/>
              </w:rPr>
              <w:t>оповещения</w:t>
            </w:r>
          </w:p>
          <w:p w14:paraId="1592F4B2" w14:textId="03C6A403" w:rsidR="004E18E4" w:rsidRDefault="004E18E4" w:rsidP="00C62D19">
            <w:pPr>
              <w:pStyle w:val="a7"/>
              <w:rPr>
                <w:i/>
                <w:iCs/>
                <w:color w:val="FF0000"/>
              </w:rPr>
            </w:pPr>
          </w:p>
        </w:tc>
      </w:tr>
      <w:tr w:rsidR="004E18E4" w14:paraId="023A0BB0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6763" w14:textId="77777777" w:rsidR="004E18E4" w:rsidRDefault="004E18E4" w:rsidP="00C62D19">
            <w:pPr>
              <w:pStyle w:val="a7"/>
            </w:pPr>
            <w:r>
              <w:t>Может состоять в следующем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9594" w14:textId="1412DD3E" w:rsidR="004E18E4" w:rsidRDefault="007B27F1" w:rsidP="00C62D19">
            <w:pPr>
              <w:pStyle w:val="a7"/>
              <w:rPr>
                <w:i/>
                <w:iCs/>
                <w:color w:val="FF0000"/>
              </w:rPr>
            </w:pPr>
            <w:r>
              <w:rPr>
                <w:i/>
                <w:iCs/>
              </w:rPr>
              <w:t>Более эффективное о</w:t>
            </w:r>
            <w:r w:rsidR="00966655">
              <w:rPr>
                <w:i/>
                <w:iCs/>
              </w:rPr>
              <w:t>повещение о запланированн</w:t>
            </w:r>
            <w:r>
              <w:rPr>
                <w:i/>
                <w:iCs/>
              </w:rPr>
              <w:t>ых</w:t>
            </w:r>
            <w:r w:rsidR="00966655">
              <w:rPr>
                <w:i/>
                <w:iCs/>
              </w:rPr>
              <w:t xml:space="preserve"> мероприятия</w:t>
            </w:r>
            <w:r>
              <w:rPr>
                <w:i/>
                <w:iCs/>
              </w:rPr>
              <w:t>х</w:t>
            </w:r>
          </w:p>
        </w:tc>
      </w:tr>
      <w:tr w:rsidR="004E18E4" w14:paraId="45F33222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05E7" w14:textId="77777777" w:rsidR="004E18E4" w:rsidRDefault="004E18E4" w:rsidP="00C62D19">
            <w:pPr>
              <w:pStyle w:val="a7"/>
            </w:pPr>
            <w:r>
              <w:t>Критерии решения проблемы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475B" w14:textId="7CA10381" w:rsidR="004E18E4" w:rsidRDefault="004E18E4" w:rsidP="00C62D19">
            <w:pPr>
              <w:pStyle w:val="a7"/>
              <w:rPr>
                <w:i/>
                <w:iCs/>
                <w:color w:val="FF0000"/>
              </w:rPr>
            </w:pPr>
            <w:bookmarkStart w:id="7" w:name="_Hlk184641393"/>
            <w:r w:rsidRPr="004E18E4">
              <w:rPr>
                <w:i/>
                <w:iCs/>
              </w:rPr>
              <w:t xml:space="preserve">Снижение </w:t>
            </w:r>
            <w:r w:rsidR="00966655" w:rsidRPr="004E18E4">
              <w:rPr>
                <w:i/>
                <w:iCs/>
              </w:rPr>
              <w:t>временных затрат,</w:t>
            </w:r>
            <w:r w:rsidRPr="004E18E4">
              <w:rPr>
                <w:i/>
                <w:iCs/>
              </w:rPr>
              <w:t xml:space="preserve"> </w:t>
            </w:r>
            <w:r w:rsidR="00966655">
              <w:rPr>
                <w:i/>
                <w:iCs/>
              </w:rPr>
              <w:t>связанных с</w:t>
            </w:r>
            <w:r w:rsidRPr="004E18E4">
              <w:rPr>
                <w:i/>
                <w:iCs/>
              </w:rPr>
              <w:t xml:space="preserve"> </w:t>
            </w:r>
            <w:r w:rsidR="00966655">
              <w:rPr>
                <w:i/>
                <w:iCs/>
              </w:rPr>
              <w:t>оповещением</w:t>
            </w:r>
            <w:r w:rsidRPr="004E18E4">
              <w:rPr>
                <w:i/>
                <w:iCs/>
              </w:rPr>
              <w:t xml:space="preserve"> на 50% и увеличение </w:t>
            </w:r>
            <w:r w:rsidR="00966655">
              <w:rPr>
                <w:i/>
                <w:iCs/>
              </w:rPr>
              <w:t>участников</w:t>
            </w:r>
            <w:r w:rsidRPr="004E18E4">
              <w:rPr>
                <w:i/>
                <w:iCs/>
              </w:rPr>
              <w:t xml:space="preserve"> </w:t>
            </w:r>
            <w:r w:rsidR="00E540B4">
              <w:rPr>
                <w:i/>
                <w:iCs/>
              </w:rPr>
              <w:t>мероприятий</w:t>
            </w:r>
            <w:r w:rsidRPr="004E18E4">
              <w:rPr>
                <w:i/>
                <w:iCs/>
              </w:rPr>
              <w:t xml:space="preserve"> на 15% в первый год использования системы</w:t>
            </w:r>
            <w:bookmarkEnd w:id="7"/>
          </w:p>
        </w:tc>
      </w:tr>
    </w:tbl>
    <w:p w14:paraId="2447A518" w14:textId="18CF7C6E" w:rsidR="004E18E4" w:rsidRPr="004E18E4" w:rsidRDefault="004E18E4" w:rsidP="00465C3C">
      <w:pPr>
        <w:rPr>
          <w:i/>
          <w:iCs/>
        </w:rPr>
      </w:pPr>
      <w:r w:rsidRPr="004E18E4">
        <w:rPr>
          <w:i/>
          <w:iCs/>
        </w:rPr>
        <w:t xml:space="preserve">Таблица 7 – </w:t>
      </w:r>
      <w:r w:rsidR="00966655">
        <w:rPr>
          <w:i/>
          <w:iCs/>
        </w:rPr>
        <w:t>Проблема анализа успешности мероприятия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0"/>
        <w:gridCol w:w="6409"/>
      </w:tblGrid>
      <w:tr w:rsidR="004E18E4" w:rsidRPr="00C62D19" w14:paraId="2E58983B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F0CB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lastRenderedPageBreak/>
              <w:t>Элемент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5CA3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Описание</w:t>
            </w:r>
          </w:p>
        </w:tc>
      </w:tr>
      <w:tr w:rsidR="004E18E4" w:rsidRPr="00C62D19" w14:paraId="48D60080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4EB90" w14:textId="77777777" w:rsidR="004E18E4" w:rsidRPr="00C62D19" w:rsidRDefault="004E18E4" w:rsidP="00C62D19">
            <w:pPr>
              <w:pStyle w:val="a7"/>
            </w:pPr>
            <w:r w:rsidRPr="00C62D19">
              <w:t>Проблема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D356" w14:textId="75CB18E8" w:rsidR="007B27F1" w:rsidRPr="00966655" w:rsidRDefault="008311CE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Трудно оценить эффективность проведённых мероприятий</w:t>
            </w:r>
          </w:p>
          <w:p w14:paraId="5E5DA028" w14:textId="0F904408" w:rsidR="004E18E4" w:rsidRPr="00966655" w:rsidRDefault="004E18E4" w:rsidP="00C62D19">
            <w:pPr>
              <w:pStyle w:val="a7"/>
              <w:rPr>
                <w:i/>
                <w:iCs/>
              </w:rPr>
            </w:pPr>
          </w:p>
        </w:tc>
      </w:tr>
      <w:tr w:rsidR="00966655" w:rsidRPr="00C62D19" w14:paraId="05671684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E081D" w14:textId="77777777" w:rsidR="00966655" w:rsidRPr="00C62D19" w:rsidRDefault="00966655" w:rsidP="00966655">
            <w:pPr>
              <w:pStyle w:val="a7"/>
            </w:pPr>
            <w:r w:rsidRPr="00C62D19">
              <w:t>Воздействует на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A23AA" w14:textId="7B5F2729" w:rsidR="00966655" w:rsidRPr="00966655" w:rsidRDefault="00966655" w:rsidP="00966655">
            <w:pPr>
              <w:pStyle w:val="a7"/>
              <w:rPr>
                <w:i/>
                <w:iCs/>
              </w:rPr>
            </w:pPr>
            <w:r w:rsidRPr="004E18E4">
              <w:rPr>
                <w:i/>
                <w:iCs/>
              </w:rPr>
              <w:t xml:space="preserve">Администрация учебного заведения, </w:t>
            </w:r>
            <w:r>
              <w:rPr>
                <w:i/>
                <w:iCs/>
              </w:rPr>
              <w:t>организаторы</w:t>
            </w:r>
            <w:r w:rsidRPr="004E18E4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участники</w:t>
            </w:r>
          </w:p>
        </w:tc>
      </w:tr>
      <w:tr w:rsidR="00966655" w:rsidRPr="00C62D19" w14:paraId="65F8C8D4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6CB1" w14:textId="77777777" w:rsidR="00966655" w:rsidRPr="00C62D19" w:rsidRDefault="00966655" w:rsidP="00966655">
            <w:pPr>
              <w:pStyle w:val="a7"/>
            </w:pPr>
            <w:r w:rsidRPr="00C62D19">
              <w:t>Результатом чего является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6FD4" w14:textId="3BA93DC1" w:rsidR="00966655" w:rsidRPr="00966655" w:rsidRDefault="00966655" w:rsidP="00966655">
            <w:pPr>
              <w:pStyle w:val="a7"/>
              <w:rPr>
                <w:i/>
                <w:iCs/>
              </w:rPr>
            </w:pPr>
            <w:r w:rsidRPr="00966655">
              <w:rPr>
                <w:i/>
                <w:iCs/>
              </w:rPr>
              <w:t>Отсутствие аналитики о</w:t>
            </w:r>
            <w:r w:rsidR="008311CE">
              <w:rPr>
                <w:i/>
                <w:iCs/>
              </w:rPr>
              <w:t xml:space="preserve">б </w:t>
            </w:r>
            <w:r>
              <w:rPr>
                <w:i/>
                <w:iCs/>
              </w:rPr>
              <w:t>успешности</w:t>
            </w:r>
            <w:r w:rsidRPr="00966655">
              <w:rPr>
                <w:i/>
                <w:iCs/>
              </w:rPr>
              <w:t xml:space="preserve"> мероприятий, </w:t>
            </w:r>
            <w:r>
              <w:rPr>
                <w:i/>
                <w:iCs/>
              </w:rPr>
              <w:t>отсутствие качественного сбора обратной связи</w:t>
            </w:r>
          </w:p>
          <w:p w14:paraId="0971989F" w14:textId="3778F52C" w:rsidR="00966655" w:rsidRPr="00966655" w:rsidRDefault="00966655" w:rsidP="00966655">
            <w:pPr>
              <w:pStyle w:val="a7"/>
              <w:rPr>
                <w:i/>
                <w:iCs/>
              </w:rPr>
            </w:pPr>
          </w:p>
        </w:tc>
      </w:tr>
      <w:tr w:rsidR="00966655" w:rsidRPr="00C62D19" w14:paraId="03E5A9BC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4848" w14:textId="77777777" w:rsidR="00966655" w:rsidRPr="00C62D19" w:rsidRDefault="00966655" w:rsidP="00966655">
            <w:pPr>
              <w:pStyle w:val="a7"/>
            </w:pPr>
            <w:r w:rsidRPr="00C62D19">
              <w:t xml:space="preserve">Выгода от 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D2B2" w14:textId="78E2D4AF" w:rsidR="00966655" w:rsidRPr="00966655" w:rsidRDefault="00966655" w:rsidP="00966655">
            <w:pPr>
              <w:pStyle w:val="a7"/>
              <w:rPr>
                <w:i/>
                <w:iCs/>
              </w:rPr>
            </w:pPr>
            <w:r w:rsidRPr="00966655">
              <w:rPr>
                <w:i/>
                <w:iCs/>
              </w:rPr>
              <w:t xml:space="preserve">Внедрения системы для сбора и анализа данных о мероприятиях и их откликах среди </w:t>
            </w:r>
            <w:r>
              <w:rPr>
                <w:i/>
                <w:iCs/>
              </w:rPr>
              <w:t>участников</w:t>
            </w:r>
          </w:p>
          <w:p w14:paraId="4ADFB9BF" w14:textId="77777777" w:rsidR="00966655" w:rsidRPr="00966655" w:rsidRDefault="00966655" w:rsidP="00966655">
            <w:pPr>
              <w:pStyle w:val="a7"/>
              <w:rPr>
                <w:i/>
                <w:iCs/>
              </w:rPr>
            </w:pPr>
          </w:p>
        </w:tc>
      </w:tr>
      <w:tr w:rsidR="00966655" w:rsidRPr="00C62D19" w14:paraId="65B22691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4081" w14:textId="77777777" w:rsidR="00966655" w:rsidRPr="00C62D19" w:rsidRDefault="00966655" w:rsidP="00966655">
            <w:pPr>
              <w:pStyle w:val="a7"/>
            </w:pPr>
            <w:r w:rsidRPr="00C62D19">
              <w:t>Может состоять в следующем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29B1" w14:textId="462963F6" w:rsidR="00966655" w:rsidRPr="00966655" w:rsidRDefault="00966655" w:rsidP="00966655">
            <w:pPr>
              <w:pStyle w:val="a7"/>
              <w:rPr>
                <w:i/>
                <w:iCs/>
              </w:rPr>
            </w:pPr>
            <w:r w:rsidRPr="00966655">
              <w:rPr>
                <w:i/>
                <w:iCs/>
              </w:rPr>
              <w:t xml:space="preserve">Улучшение качества планирования мероприятий на основании фактических данных и аналитики по </w:t>
            </w:r>
            <w:r>
              <w:rPr>
                <w:i/>
                <w:iCs/>
              </w:rPr>
              <w:t>прошедшим</w:t>
            </w:r>
            <w:r w:rsidRPr="00966655">
              <w:rPr>
                <w:i/>
                <w:iCs/>
              </w:rPr>
              <w:t xml:space="preserve"> событиям</w:t>
            </w:r>
          </w:p>
          <w:p w14:paraId="3D9058F9" w14:textId="5C649D80" w:rsidR="00966655" w:rsidRPr="00966655" w:rsidRDefault="00966655" w:rsidP="00966655">
            <w:pPr>
              <w:pStyle w:val="a7"/>
              <w:rPr>
                <w:i/>
                <w:iCs/>
              </w:rPr>
            </w:pPr>
          </w:p>
        </w:tc>
      </w:tr>
      <w:tr w:rsidR="00966655" w:rsidRPr="00C62D19" w14:paraId="0E1522CC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67E8" w14:textId="77777777" w:rsidR="00966655" w:rsidRPr="00C62D19" w:rsidRDefault="00966655" w:rsidP="00966655">
            <w:pPr>
              <w:pStyle w:val="a7"/>
            </w:pPr>
            <w:r w:rsidRPr="00C62D19">
              <w:t>Критерии решения проблемы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B698" w14:textId="7DB951C7" w:rsidR="00966655" w:rsidRPr="00966655" w:rsidRDefault="00966655" w:rsidP="00966655">
            <w:pPr>
              <w:pStyle w:val="a7"/>
              <w:rPr>
                <w:i/>
                <w:iCs/>
              </w:rPr>
            </w:pPr>
            <w:r w:rsidRPr="00966655">
              <w:rPr>
                <w:i/>
                <w:iCs/>
              </w:rPr>
              <w:t xml:space="preserve">Увеличение </w:t>
            </w:r>
            <w:r>
              <w:rPr>
                <w:i/>
                <w:iCs/>
              </w:rPr>
              <w:t>успешности</w:t>
            </w:r>
            <w:r w:rsidRPr="00966655">
              <w:rPr>
                <w:i/>
                <w:iCs/>
              </w:rPr>
              <w:t xml:space="preserve"> мероприятий на 30%, а также снижение уровня неявок на повторные события на 25% в течение одного учебного года.</w:t>
            </w:r>
          </w:p>
          <w:p w14:paraId="52652A50" w14:textId="73C7FC30" w:rsidR="00966655" w:rsidRPr="00966655" w:rsidRDefault="00966655" w:rsidP="00966655">
            <w:pPr>
              <w:pStyle w:val="a7"/>
              <w:rPr>
                <w:i/>
                <w:iCs/>
              </w:rPr>
            </w:pPr>
          </w:p>
        </w:tc>
      </w:tr>
    </w:tbl>
    <w:p w14:paraId="4D822AB2" w14:textId="1A18C566" w:rsidR="004E18E4" w:rsidRDefault="0005478C" w:rsidP="00534423">
      <w:pPr>
        <w:pStyle w:val="aa"/>
      </w:pPr>
      <w:bookmarkStart w:id="8" w:name="_Toc184228328"/>
      <w:r>
        <w:t xml:space="preserve">2.2. </w:t>
      </w:r>
      <w:r w:rsidR="004E18E4" w:rsidRPr="004E18E4">
        <w:t>Назначение продукта</w:t>
      </w:r>
      <w:bookmarkEnd w:id="8"/>
    </w:p>
    <w:p w14:paraId="2D890CB7" w14:textId="7593EF60" w:rsidR="00E540B4" w:rsidRDefault="00E540B4" w:rsidP="00E540B4">
      <w:r>
        <w:t>Внедрение системы управления ресурсами и информацией о мероприятиях в образовательном учреждении позволит:</w:t>
      </w:r>
    </w:p>
    <w:p w14:paraId="54786243" w14:textId="1C2D2709" w:rsidR="00E540B4" w:rsidRDefault="00966655" w:rsidP="00825839">
      <w:pPr>
        <w:pStyle w:val="ac"/>
        <w:numPr>
          <w:ilvl w:val="0"/>
          <w:numId w:val="5"/>
        </w:numPr>
        <w:ind w:left="0" w:firstLine="927"/>
      </w:pPr>
      <w:r w:rsidRPr="00966655">
        <w:t>Снижение случаев конфликтов при бронировании помещений на 70% в течение первого года работы новой системы</w:t>
      </w:r>
    </w:p>
    <w:p w14:paraId="4DF87F99" w14:textId="3AB2E8FD" w:rsidR="00966655" w:rsidRDefault="00966655" w:rsidP="00E540B4">
      <w:pPr>
        <w:pStyle w:val="ac"/>
        <w:numPr>
          <w:ilvl w:val="0"/>
          <w:numId w:val="5"/>
        </w:numPr>
        <w:ind w:left="0" w:firstLine="927"/>
      </w:pPr>
      <w:r w:rsidRPr="00966655">
        <w:t xml:space="preserve">Снижение временных затрат, связанных с оповещением на 50% и увеличение участников мероприятий на 15% в первый год использования системы </w:t>
      </w:r>
    </w:p>
    <w:p w14:paraId="695E6494" w14:textId="3CA44870" w:rsidR="004E18E4" w:rsidRDefault="00966655" w:rsidP="00966655">
      <w:pPr>
        <w:pStyle w:val="ac"/>
        <w:numPr>
          <w:ilvl w:val="0"/>
          <w:numId w:val="5"/>
        </w:numPr>
        <w:ind w:left="0" w:firstLine="927"/>
      </w:pPr>
      <w:r w:rsidRPr="00966655">
        <w:t>Увеличение успешности мероприятий на 30%, а также снижение уровня неявок на повторные события на 25% в течение одного учебного года.</w:t>
      </w:r>
      <w:r>
        <w:br w:type="page"/>
      </w:r>
    </w:p>
    <w:p w14:paraId="5E4A90EB" w14:textId="77777777" w:rsidR="00966655" w:rsidRDefault="00966655" w:rsidP="00534423">
      <w:pPr>
        <w:pStyle w:val="aa"/>
        <w:sectPr w:rsidR="00966655" w:rsidSect="00D3419F">
          <w:pgSz w:w="11906" w:h="16838"/>
          <w:pgMar w:top="1134" w:right="567" w:bottom="1134" w:left="1701" w:header="720" w:footer="720" w:gutter="0"/>
          <w:cols w:space="720"/>
          <w:docGrid w:linePitch="381" w:charSpace="-2254"/>
        </w:sectPr>
      </w:pPr>
      <w:bookmarkStart w:id="9" w:name="_Toc184228329"/>
    </w:p>
    <w:p w14:paraId="0BEB03EB" w14:textId="495093A5" w:rsidR="00E540B4" w:rsidRDefault="0005478C" w:rsidP="00534423">
      <w:pPr>
        <w:pStyle w:val="aa"/>
      </w:pPr>
      <w:r>
        <w:lastRenderedPageBreak/>
        <w:t xml:space="preserve">2.3. </w:t>
      </w:r>
      <w:r w:rsidR="00E540B4" w:rsidRPr="00E540B4">
        <w:t>Описание способов реализации бизнес-требований (предоставления) возможностей</w:t>
      </w:r>
      <w:bookmarkEnd w:id="9"/>
    </w:p>
    <w:p w14:paraId="67322412" w14:textId="46A0BFA6" w:rsidR="00CC0D4D" w:rsidRPr="00CC0D4D" w:rsidRDefault="00CC0D4D" w:rsidP="00CC0D4D">
      <w:pPr>
        <w:rPr>
          <w:i/>
          <w:iCs/>
        </w:rPr>
      </w:pPr>
      <w:r w:rsidRPr="00CC0D4D">
        <w:rPr>
          <w:i/>
          <w:iCs/>
        </w:rPr>
        <w:t>Таблица 8 – Описание способов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5"/>
        <w:gridCol w:w="2314"/>
        <w:gridCol w:w="3034"/>
        <w:gridCol w:w="3153"/>
        <w:gridCol w:w="1717"/>
        <w:gridCol w:w="2217"/>
      </w:tblGrid>
      <w:tr w:rsidR="00CC0D4D" w:rsidRPr="00DF00F5" w14:paraId="482F0270" w14:textId="77777777" w:rsidTr="00C62D19">
        <w:trPr>
          <w:tblHeader/>
        </w:trPr>
        <w:tc>
          <w:tcPr>
            <w:tcW w:w="0" w:type="auto"/>
          </w:tcPr>
          <w:p w14:paraId="3BB4F6CA" w14:textId="31E4437A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Бизнес-требование</w:t>
            </w:r>
          </w:p>
        </w:tc>
        <w:tc>
          <w:tcPr>
            <w:tcW w:w="0" w:type="auto"/>
          </w:tcPr>
          <w:p w14:paraId="286C7548" w14:textId="3ED0FD19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Объекты влияния</w:t>
            </w:r>
          </w:p>
        </w:tc>
        <w:tc>
          <w:tcPr>
            <w:tcW w:w="0" w:type="auto"/>
          </w:tcPr>
          <w:p w14:paraId="63DC1316" w14:textId="4767A3BE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Каким образом влияет и что может измениться</w:t>
            </w:r>
          </w:p>
        </w:tc>
        <w:tc>
          <w:tcPr>
            <w:tcW w:w="0" w:type="auto"/>
          </w:tcPr>
          <w:p w14:paraId="0CD51B39" w14:textId="4AE202AA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Возможное решение</w:t>
            </w:r>
          </w:p>
        </w:tc>
        <w:tc>
          <w:tcPr>
            <w:tcW w:w="0" w:type="auto"/>
          </w:tcPr>
          <w:p w14:paraId="66820038" w14:textId="4F775F6C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Приоритет</w:t>
            </w:r>
          </w:p>
        </w:tc>
        <w:tc>
          <w:tcPr>
            <w:tcW w:w="0" w:type="auto"/>
          </w:tcPr>
          <w:p w14:paraId="244F4C1F" w14:textId="2CE52E85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Критерии успеха</w:t>
            </w:r>
          </w:p>
        </w:tc>
      </w:tr>
      <w:tr w:rsidR="00CC0D4D" w14:paraId="1C76E2EB" w14:textId="77777777" w:rsidTr="00CC0D4D">
        <w:tc>
          <w:tcPr>
            <w:tcW w:w="0" w:type="auto"/>
          </w:tcPr>
          <w:p w14:paraId="79A1A71C" w14:textId="189E15B0" w:rsidR="00CC0D4D" w:rsidRPr="00C62D19" w:rsidRDefault="00CC0D4D" w:rsidP="00C62D19">
            <w:pPr>
              <w:pStyle w:val="a7"/>
            </w:pPr>
            <w:r w:rsidRPr="00C62D19">
              <w:t>1. Снижение конфликтов при бронировании помещений на 70%</w:t>
            </w:r>
          </w:p>
        </w:tc>
        <w:tc>
          <w:tcPr>
            <w:tcW w:w="0" w:type="auto"/>
          </w:tcPr>
          <w:p w14:paraId="4994E790" w14:textId="7E379DE9" w:rsidR="00CC0D4D" w:rsidRPr="00C62D19" w:rsidRDefault="00966655" w:rsidP="00C62D19">
            <w:pPr>
              <w:pStyle w:val="a7"/>
            </w:pPr>
            <w:r w:rsidRPr="00966655">
              <w:t>Администрация учебного заведения, организаторы, участники</w:t>
            </w:r>
          </w:p>
        </w:tc>
        <w:tc>
          <w:tcPr>
            <w:tcW w:w="0" w:type="auto"/>
          </w:tcPr>
          <w:p w14:paraId="4C2422A9" w14:textId="6918C981" w:rsidR="00CC0D4D" w:rsidRPr="00C62D19" w:rsidRDefault="008311CE" w:rsidP="00C62D19">
            <w:pPr>
              <w:pStyle w:val="a7"/>
            </w:pPr>
            <w:r w:rsidRPr="008311CE">
              <w:t>Оптимизация использования помещений для мероприятий, что приведет к более рациональному их распределению; балансировка времени участников мероприятий для предотвращения</w:t>
            </w:r>
            <w:r>
              <w:rPr>
                <w:i/>
                <w:iCs/>
              </w:rPr>
              <w:t xml:space="preserve"> </w:t>
            </w:r>
            <w:r w:rsidRPr="008311CE">
              <w:t>конфликтов</w:t>
            </w:r>
          </w:p>
        </w:tc>
        <w:tc>
          <w:tcPr>
            <w:tcW w:w="0" w:type="auto"/>
          </w:tcPr>
          <w:p w14:paraId="773D2D67" w14:textId="33056961" w:rsidR="00CC0D4D" w:rsidRPr="00C62D19" w:rsidRDefault="00CC0D4D" w:rsidP="00C62D19">
            <w:pPr>
              <w:pStyle w:val="a7"/>
            </w:pPr>
            <w:r w:rsidRPr="00C62D19">
              <w:t>Внедрение системы управления ресурсами с функцией автоматизации бронирования и графика для всех пользователей.</w:t>
            </w:r>
          </w:p>
        </w:tc>
        <w:tc>
          <w:tcPr>
            <w:tcW w:w="0" w:type="auto"/>
          </w:tcPr>
          <w:p w14:paraId="0103CDF2" w14:textId="68934348" w:rsidR="00CC0D4D" w:rsidRPr="00C62D19" w:rsidRDefault="00CC0D4D" w:rsidP="00C62D19">
            <w:pPr>
              <w:pStyle w:val="a7"/>
            </w:pPr>
            <w:r w:rsidRPr="00C62D19">
              <w:t>Необходимо решить</w:t>
            </w:r>
          </w:p>
        </w:tc>
        <w:tc>
          <w:tcPr>
            <w:tcW w:w="0" w:type="auto"/>
          </w:tcPr>
          <w:p w14:paraId="60C718AD" w14:textId="36B1E9E2" w:rsidR="00CC0D4D" w:rsidRPr="00C62D19" w:rsidRDefault="00CC0D4D" w:rsidP="00C62D19">
            <w:pPr>
              <w:pStyle w:val="a7"/>
            </w:pPr>
            <w:r w:rsidRPr="00C62D19">
              <w:t>Снижение числа конфликтов при бронировании более чем на 70% в течение первого года</w:t>
            </w:r>
          </w:p>
        </w:tc>
      </w:tr>
      <w:tr w:rsidR="00966655" w14:paraId="0A667CAF" w14:textId="77777777" w:rsidTr="00CC0D4D">
        <w:tc>
          <w:tcPr>
            <w:tcW w:w="0" w:type="auto"/>
          </w:tcPr>
          <w:p w14:paraId="17EC2392" w14:textId="353FDBF5" w:rsidR="00966655" w:rsidRPr="00C62D19" w:rsidRDefault="00966655" w:rsidP="00966655">
            <w:pPr>
              <w:pStyle w:val="a7"/>
            </w:pPr>
            <w:r w:rsidRPr="00C62D19">
              <w:t xml:space="preserve">2. </w:t>
            </w:r>
            <w:r w:rsidRPr="00966655">
              <w:t>Снижение временных затрат, связанных с оповещением на 50%</w:t>
            </w:r>
          </w:p>
        </w:tc>
        <w:tc>
          <w:tcPr>
            <w:tcW w:w="0" w:type="auto"/>
          </w:tcPr>
          <w:p w14:paraId="591D557B" w14:textId="25F3A1C8" w:rsidR="00966655" w:rsidRPr="00C62D19" w:rsidRDefault="00966655" w:rsidP="00966655">
            <w:pPr>
              <w:pStyle w:val="a7"/>
            </w:pPr>
            <w:r w:rsidRPr="00966655">
              <w:t>Администрация учебного заведения, организаторы, участники</w:t>
            </w:r>
          </w:p>
        </w:tc>
        <w:tc>
          <w:tcPr>
            <w:tcW w:w="0" w:type="auto"/>
          </w:tcPr>
          <w:p w14:paraId="5565276C" w14:textId="1CCB6297" w:rsidR="00966655" w:rsidRPr="00C62D19" w:rsidRDefault="008311CE" w:rsidP="00966655">
            <w:pPr>
              <w:pStyle w:val="a7"/>
            </w:pPr>
            <w:r w:rsidRPr="008311CE">
              <w:t>Более эффективное оповещение о запланированных мероприятиях</w:t>
            </w:r>
          </w:p>
        </w:tc>
        <w:tc>
          <w:tcPr>
            <w:tcW w:w="0" w:type="auto"/>
          </w:tcPr>
          <w:p w14:paraId="24A64EFA" w14:textId="07FD5F87" w:rsidR="00966655" w:rsidRPr="00C62D19" w:rsidRDefault="00966655" w:rsidP="00966655">
            <w:pPr>
              <w:pStyle w:val="a7"/>
            </w:pPr>
            <w:r w:rsidRPr="00C62D19">
              <w:t xml:space="preserve">Разработка модуля для автоматизированного мониторинга </w:t>
            </w:r>
            <w:r>
              <w:t>появления мероприятий и оповещения о них</w:t>
            </w:r>
          </w:p>
        </w:tc>
        <w:tc>
          <w:tcPr>
            <w:tcW w:w="0" w:type="auto"/>
          </w:tcPr>
          <w:p w14:paraId="1B308026" w14:textId="12E5407A" w:rsidR="00966655" w:rsidRPr="00C62D19" w:rsidRDefault="00966655" w:rsidP="00966655">
            <w:pPr>
              <w:pStyle w:val="a7"/>
            </w:pPr>
            <w:r w:rsidRPr="00C62D19">
              <w:t>Необходимо решить</w:t>
            </w:r>
          </w:p>
        </w:tc>
        <w:tc>
          <w:tcPr>
            <w:tcW w:w="0" w:type="auto"/>
          </w:tcPr>
          <w:p w14:paraId="2EB0F58B" w14:textId="7CCC0D32" w:rsidR="00966655" w:rsidRPr="00C62D19" w:rsidRDefault="00966655" w:rsidP="00966655">
            <w:pPr>
              <w:pStyle w:val="a7"/>
            </w:pPr>
            <w:r w:rsidRPr="00C62D19">
              <w:t xml:space="preserve">Временные затраты на </w:t>
            </w:r>
            <w:r>
              <w:t>оповещение</w:t>
            </w:r>
            <w:r w:rsidRPr="00C62D19">
              <w:t xml:space="preserve"> снижаются на 50% в первый год</w:t>
            </w:r>
          </w:p>
        </w:tc>
      </w:tr>
      <w:tr w:rsidR="00966655" w14:paraId="48B3C01B" w14:textId="77777777" w:rsidTr="00CC0D4D">
        <w:tc>
          <w:tcPr>
            <w:tcW w:w="0" w:type="auto"/>
          </w:tcPr>
          <w:p w14:paraId="18C9F202" w14:textId="243C5C70" w:rsidR="00966655" w:rsidRPr="00C62D19" w:rsidRDefault="00966655" w:rsidP="00966655">
            <w:pPr>
              <w:pStyle w:val="a7"/>
            </w:pPr>
            <w:r w:rsidRPr="00C62D19">
              <w:t xml:space="preserve">3. </w:t>
            </w:r>
            <w:r>
              <w:t>У</w:t>
            </w:r>
            <w:r w:rsidRPr="00966655">
              <w:t>величение участников мероприятий на 15%</w:t>
            </w:r>
          </w:p>
        </w:tc>
        <w:tc>
          <w:tcPr>
            <w:tcW w:w="0" w:type="auto"/>
          </w:tcPr>
          <w:p w14:paraId="1656058E" w14:textId="4BEB0FA2" w:rsidR="00966655" w:rsidRPr="00C62D19" w:rsidRDefault="00966655" w:rsidP="00966655">
            <w:pPr>
              <w:pStyle w:val="a7"/>
            </w:pPr>
            <w:r w:rsidRPr="00966655">
              <w:t>Администрация учебного заведения, организаторы, участники</w:t>
            </w:r>
          </w:p>
        </w:tc>
        <w:tc>
          <w:tcPr>
            <w:tcW w:w="0" w:type="auto"/>
          </w:tcPr>
          <w:p w14:paraId="7D1FCF5B" w14:textId="1329FD77" w:rsidR="00966655" w:rsidRPr="00C62D19" w:rsidRDefault="008311CE" w:rsidP="00966655">
            <w:pPr>
              <w:pStyle w:val="a7"/>
            </w:pPr>
            <w:r w:rsidRPr="008311CE">
              <w:t xml:space="preserve">Улучшение качества планирования мероприятий на основании фактических данных и </w:t>
            </w:r>
            <w:r w:rsidRPr="008311CE">
              <w:lastRenderedPageBreak/>
              <w:t>аналитики по прошедшим событиям</w:t>
            </w:r>
          </w:p>
        </w:tc>
        <w:tc>
          <w:tcPr>
            <w:tcW w:w="0" w:type="auto"/>
          </w:tcPr>
          <w:p w14:paraId="4862CDCB" w14:textId="1C8FE770" w:rsidR="00966655" w:rsidRPr="00C62D19" w:rsidRDefault="00966655" w:rsidP="00966655">
            <w:pPr>
              <w:pStyle w:val="a7"/>
            </w:pPr>
            <w:r w:rsidRPr="00C62D19">
              <w:lastRenderedPageBreak/>
              <w:t xml:space="preserve">Внедрение системы анализа данных о посещаемости с функцией </w:t>
            </w:r>
            <w:r>
              <w:t xml:space="preserve">выявления </w:t>
            </w:r>
            <w:r>
              <w:lastRenderedPageBreak/>
              <w:t>тех, кто регулярно не приходит</w:t>
            </w:r>
          </w:p>
        </w:tc>
        <w:tc>
          <w:tcPr>
            <w:tcW w:w="0" w:type="auto"/>
          </w:tcPr>
          <w:p w14:paraId="117DC8C7" w14:textId="56115906" w:rsidR="00966655" w:rsidRPr="00C62D19" w:rsidRDefault="00966655" w:rsidP="00966655">
            <w:pPr>
              <w:pStyle w:val="a7"/>
            </w:pPr>
            <w:r w:rsidRPr="00C62D19">
              <w:lastRenderedPageBreak/>
              <w:t>Нужно решить</w:t>
            </w:r>
          </w:p>
        </w:tc>
        <w:tc>
          <w:tcPr>
            <w:tcW w:w="0" w:type="auto"/>
          </w:tcPr>
          <w:p w14:paraId="218C4094" w14:textId="5976237D" w:rsidR="00966655" w:rsidRPr="00C62D19" w:rsidRDefault="00966655" w:rsidP="00966655">
            <w:pPr>
              <w:pStyle w:val="a7"/>
            </w:pPr>
            <w:r>
              <w:t>У</w:t>
            </w:r>
            <w:r w:rsidRPr="00966655">
              <w:t xml:space="preserve">величение участников мероприятий на </w:t>
            </w:r>
            <w:r w:rsidRPr="00C62D19">
              <w:t xml:space="preserve">15% в первый </w:t>
            </w:r>
            <w:r w:rsidRPr="00C62D19">
              <w:lastRenderedPageBreak/>
              <w:t>год после внедрения.</w:t>
            </w:r>
          </w:p>
        </w:tc>
      </w:tr>
      <w:tr w:rsidR="00966655" w14:paraId="27D17BC1" w14:textId="77777777" w:rsidTr="00CC0D4D">
        <w:tc>
          <w:tcPr>
            <w:tcW w:w="0" w:type="auto"/>
          </w:tcPr>
          <w:p w14:paraId="32DDAB58" w14:textId="2A6C9BDC" w:rsidR="00966655" w:rsidRPr="00C62D19" w:rsidRDefault="00966655" w:rsidP="00966655">
            <w:pPr>
              <w:pStyle w:val="a7"/>
            </w:pPr>
            <w:r w:rsidRPr="00C62D19">
              <w:lastRenderedPageBreak/>
              <w:t xml:space="preserve">4. </w:t>
            </w:r>
            <w:r w:rsidRPr="00966655">
              <w:t>Увеличение успешности мероприятий на 30%</w:t>
            </w:r>
          </w:p>
        </w:tc>
        <w:tc>
          <w:tcPr>
            <w:tcW w:w="0" w:type="auto"/>
          </w:tcPr>
          <w:p w14:paraId="7D031925" w14:textId="0B7AE589" w:rsidR="00966655" w:rsidRPr="00C62D19" w:rsidRDefault="00966655" w:rsidP="00966655">
            <w:pPr>
              <w:pStyle w:val="a7"/>
            </w:pPr>
            <w:r w:rsidRPr="00966655">
              <w:t>Администрация учебного заведения, организаторы, участники</w:t>
            </w:r>
          </w:p>
        </w:tc>
        <w:tc>
          <w:tcPr>
            <w:tcW w:w="0" w:type="auto"/>
          </w:tcPr>
          <w:p w14:paraId="7AE899E6" w14:textId="2D91C210" w:rsidR="00966655" w:rsidRPr="00C62D19" w:rsidRDefault="00966655" w:rsidP="00966655">
            <w:pPr>
              <w:pStyle w:val="a7"/>
            </w:pPr>
            <w:r>
              <w:t>Наличие обратной связи по мероприятию и исправление допущенных ошибок</w:t>
            </w:r>
          </w:p>
        </w:tc>
        <w:tc>
          <w:tcPr>
            <w:tcW w:w="0" w:type="auto"/>
          </w:tcPr>
          <w:p w14:paraId="4864F754" w14:textId="6CDB8950" w:rsidR="00966655" w:rsidRPr="00C62D19" w:rsidRDefault="00966655" w:rsidP="00966655">
            <w:pPr>
              <w:pStyle w:val="a7"/>
            </w:pPr>
            <w:r w:rsidRPr="00C62D19">
              <w:t xml:space="preserve">Внедрение системы </w:t>
            </w:r>
            <w:r>
              <w:t>обратной связи по прошествии мероприятия</w:t>
            </w:r>
          </w:p>
        </w:tc>
        <w:tc>
          <w:tcPr>
            <w:tcW w:w="0" w:type="auto"/>
          </w:tcPr>
          <w:p w14:paraId="64712535" w14:textId="630477A4" w:rsidR="00966655" w:rsidRPr="00C62D19" w:rsidRDefault="00966655" w:rsidP="00966655">
            <w:pPr>
              <w:pStyle w:val="a7"/>
            </w:pPr>
            <w:r w:rsidRPr="00C62D19">
              <w:t>Нужно решить</w:t>
            </w:r>
          </w:p>
        </w:tc>
        <w:tc>
          <w:tcPr>
            <w:tcW w:w="0" w:type="auto"/>
          </w:tcPr>
          <w:p w14:paraId="63AD5E55" w14:textId="675A2FCE" w:rsidR="00966655" w:rsidRPr="00C62D19" w:rsidRDefault="00966655" w:rsidP="00966655">
            <w:pPr>
              <w:pStyle w:val="a7"/>
            </w:pPr>
            <w:r w:rsidRPr="00966655">
              <w:t>Увеличение успешности мероприятий на 30%</w:t>
            </w:r>
            <w:r w:rsidRPr="00C62D19">
              <w:t xml:space="preserve">в течение </w:t>
            </w:r>
            <w:r>
              <w:t>одного года</w:t>
            </w:r>
          </w:p>
        </w:tc>
      </w:tr>
      <w:tr w:rsidR="00966655" w14:paraId="7FA59C7C" w14:textId="77777777" w:rsidTr="00CC0D4D">
        <w:tc>
          <w:tcPr>
            <w:tcW w:w="0" w:type="auto"/>
          </w:tcPr>
          <w:p w14:paraId="2A8554BC" w14:textId="6CDEF538" w:rsidR="00966655" w:rsidRPr="00C62D19" w:rsidRDefault="00966655" w:rsidP="00966655">
            <w:pPr>
              <w:pStyle w:val="a7"/>
            </w:pPr>
            <w:r w:rsidRPr="00C62D19">
              <w:t>5. Снижение уровня неявок на повторные мероприятия на 25%</w:t>
            </w:r>
          </w:p>
        </w:tc>
        <w:tc>
          <w:tcPr>
            <w:tcW w:w="0" w:type="auto"/>
          </w:tcPr>
          <w:p w14:paraId="58107DEC" w14:textId="754270D1" w:rsidR="00966655" w:rsidRPr="00C62D19" w:rsidRDefault="00966655" w:rsidP="00966655">
            <w:pPr>
              <w:pStyle w:val="a7"/>
            </w:pPr>
            <w:r w:rsidRPr="00966655">
              <w:t>Администрация учебного заведения, организаторы, участники</w:t>
            </w:r>
          </w:p>
        </w:tc>
        <w:tc>
          <w:tcPr>
            <w:tcW w:w="0" w:type="auto"/>
          </w:tcPr>
          <w:p w14:paraId="0BBBA778" w14:textId="29D9BBC6" w:rsidR="00966655" w:rsidRPr="00C62D19" w:rsidRDefault="00966655" w:rsidP="00966655">
            <w:pPr>
              <w:pStyle w:val="a7"/>
            </w:pPr>
            <w:r w:rsidRPr="00C62D19">
              <w:t xml:space="preserve">Увеличение участия </w:t>
            </w:r>
            <w:r>
              <w:t>в повторных мероприятиях за счёт улучшения их качества и исправления ошибок</w:t>
            </w:r>
          </w:p>
        </w:tc>
        <w:tc>
          <w:tcPr>
            <w:tcW w:w="0" w:type="auto"/>
          </w:tcPr>
          <w:p w14:paraId="39146D2D" w14:textId="1332EDBD" w:rsidR="00966655" w:rsidRPr="00C62D19" w:rsidRDefault="00966655" w:rsidP="00966655">
            <w:pPr>
              <w:pStyle w:val="a7"/>
            </w:pPr>
            <w:r w:rsidRPr="00C62D19">
              <w:t>Разработка системы учета и анализа отзывов</w:t>
            </w:r>
          </w:p>
        </w:tc>
        <w:tc>
          <w:tcPr>
            <w:tcW w:w="0" w:type="auto"/>
          </w:tcPr>
          <w:p w14:paraId="5FAD353B" w14:textId="24A7B1C8" w:rsidR="00966655" w:rsidRPr="00C62D19" w:rsidRDefault="00966655" w:rsidP="00966655">
            <w:pPr>
              <w:pStyle w:val="a7"/>
            </w:pPr>
            <w:r w:rsidRPr="00C62D19">
              <w:t>Можно решить</w:t>
            </w:r>
          </w:p>
        </w:tc>
        <w:tc>
          <w:tcPr>
            <w:tcW w:w="0" w:type="auto"/>
          </w:tcPr>
          <w:p w14:paraId="12E00921" w14:textId="505BFDDA" w:rsidR="00966655" w:rsidRPr="00C62D19" w:rsidRDefault="00966655" w:rsidP="00966655">
            <w:pPr>
              <w:pStyle w:val="a7"/>
            </w:pPr>
            <w:r w:rsidRPr="00C62D19">
              <w:t>Снижение неявок на повторные мероприятия на 25% в течение одного учебного года.</w:t>
            </w:r>
          </w:p>
        </w:tc>
      </w:tr>
    </w:tbl>
    <w:p w14:paraId="143004D0" w14:textId="4201054D" w:rsidR="00E540B4" w:rsidRDefault="00966655" w:rsidP="00534423">
      <w:pPr>
        <w:pStyle w:val="1"/>
      </w:pPr>
      <w:bookmarkStart w:id="10" w:name="_Toc184228330"/>
      <w:r>
        <w:t>3</w:t>
      </w:r>
      <w:r w:rsidR="00366A8E">
        <w:t xml:space="preserve">. </w:t>
      </w:r>
      <w:r w:rsidR="00CC0D4D" w:rsidRPr="00CC0D4D">
        <w:t>Заинтересованные стороны и пользовательские роли</w:t>
      </w:r>
      <w:bookmarkEnd w:id="10"/>
    </w:p>
    <w:p w14:paraId="45BEE279" w14:textId="6973790D" w:rsidR="00CC0D4D" w:rsidRDefault="00966655" w:rsidP="00534423">
      <w:pPr>
        <w:pStyle w:val="aa"/>
      </w:pPr>
      <w:bookmarkStart w:id="11" w:name="_Toc184228331"/>
      <w:r>
        <w:t xml:space="preserve">3.1. </w:t>
      </w:r>
      <w:r w:rsidR="00CC0D4D" w:rsidRPr="00CC0D4D">
        <w:t>Реестр заинтересованных сторон</w:t>
      </w:r>
      <w:bookmarkEnd w:id="11"/>
    </w:p>
    <w:p w14:paraId="25B562D6" w14:textId="30EF0F39" w:rsidR="00C62D19" w:rsidRPr="00C62D19" w:rsidRDefault="00C62D19" w:rsidP="00C62D19">
      <w:pPr>
        <w:rPr>
          <w:i/>
          <w:iCs/>
        </w:rPr>
      </w:pPr>
      <w:r w:rsidRPr="00C62D19">
        <w:rPr>
          <w:i/>
          <w:iCs/>
        </w:rPr>
        <w:t>Таблица 9 - Реестр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2678"/>
        <w:gridCol w:w="3659"/>
        <w:gridCol w:w="3925"/>
        <w:gridCol w:w="3800"/>
      </w:tblGrid>
      <w:tr w:rsidR="00C62D19" w:rsidRPr="00C62D19" w14:paraId="0A4D72FC" w14:textId="77777777" w:rsidTr="00FC0015">
        <w:trPr>
          <w:tblHeader/>
        </w:trPr>
        <w:tc>
          <w:tcPr>
            <w:tcW w:w="0" w:type="auto"/>
          </w:tcPr>
          <w:p w14:paraId="47031280" w14:textId="0B6AF815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5BE98A78" w14:textId="5BFAECD1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297212DC" w14:textId="44B170CC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Описание сторон</w:t>
            </w:r>
          </w:p>
        </w:tc>
        <w:tc>
          <w:tcPr>
            <w:tcW w:w="0" w:type="auto"/>
          </w:tcPr>
          <w:p w14:paraId="184A3FAA" w14:textId="68D4A23A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Цели и интересы сторон, степень их проявления</w:t>
            </w:r>
          </w:p>
        </w:tc>
        <w:tc>
          <w:tcPr>
            <w:tcW w:w="0" w:type="auto"/>
          </w:tcPr>
          <w:p w14:paraId="73792A02" w14:textId="4EE93AD9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Степень влияния / вероятные риски</w:t>
            </w:r>
          </w:p>
        </w:tc>
      </w:tr>
      <w:tr w:rsidR="00C62D19" w:rsidRPr="00C62D19" w14:paraId="4EBAE4EC" w14:textId="77777777" w:rsidTr="00FC0015">
        <w:tc>
          <w:tcPr>
            <w:tcW w:w="0" w:type="auto"/>
          </w:tcPr>
          <w:p w14:paraId="5840E285" w14:textId="226C3DD0" w:rsidR="00C62D19" w:rsidRPr="00C62D19" w:rsidRDefault="00C62D19" w:rsidP="00C62D19">
            <w:pPr>
              <w:pStyle w:val="a7"/>
            </w:pPr>
            <w:r w:rsidRPr="008F3734">
              <w:t>1</w:t>
            </w:r>
          </w:p>
        </w:tc>
        <w:tc>
          <w:tcPr>
            <w:tcW w:w="0" w:type="auto"/>
          </w:tcPr>
          <w:p w14:paraId="4C3EF244" w14:textId="7261DF2E" w:rsidR="00C62D19" w:rsidRPr="00C62D19" w:rsidRDefault="00C62D19" w:rsidP="00C62D19">
            <w:pPr>
              <w:pStyle w:val="a7"/>
            </w:pPr>
            <w:r w:rsidRPr="008F3734">
              <w:t>Администрация учебного заведения</w:t>
            </w:r>
          </w:p>
        </w:tc>
        <w:tc>
          <w:tcPr>
            <w:tcW w:w="0" w:type="auto"/>
          </w:tcPr>
          <w:p w14:paraId="25E0EE66" w14:textId="4FEEE9C3" w:rsidR="00C62D19" w:rsidRPr="00C62D19" w:rsidRDefault="00C62D19" w:rsidP="00C62D19">
            <w:pPr>
              <w:pStyle w:val="a7"/>
            </w:pPr>
            <w:r w:rsidRPr="008F3734">
              <w:t xml:space="preserve">Руководство учреждения, принимает решения о </w:t>
            </w:r>
            <w:r w:rsidRPr="008F3734">
              <w:lastRenderedPageBreak/>
              <w:t>внедрении новых систем и распределении бюджета</w:t>
            </w:r>
          </w:p>
        </w:tc>
        <w:tc>
          <w:tcPr>
            <w:tcW w:w="0" w:type="auto"/>
          </w:tcPr>
          <w:p w14:paraId="002641FB" w14:textId="633E33E2" w:rsidR="00C62D19" w:rsidRPr="00C62D19" w:rsidRDefault="006609D5" w:rsidP="00C62D19">
            <w:pPr>
              <w:pStyle w:val="a7"/>
            </w:pPr>
            <w:r>
              <w:lastRenderedPageBreak/>
              <w:t xml:space="preserve">Хочет быстрое и недорогое решение проблемы неэффективности проведения </w:t>
            </w:r>
            <w:r>
              <w:lastRenderedPageBreak/>
              <w:t>мероприятий в образовательных учреждениях</w:t>
            </w:r>
          </w:p>
        </w:tc>
        <w:tc>
          <w:tcPr>
            <w:tcW w:w="0" w:type="auto"/>
          </w:tcPr>
          <w:p w14:paraId="56BDE9B0" w14:textId="2CE73610" w:rsidR="00C62D19" w:rsidRPr="00C62D19" w:rsidRDefault="00C62D19" w:rsidP="00C62D19">
            <w:pPr>
              <w:pStyle w:val="a7"/>
            </w:pPr>
            <w:r w:rsidRPr="008F3734">
              <w:lastRenderedPageBreak/>
              <w:t xml:space="preserve">Высокая степень влияния. Риски: несоответствие ожиданий со стороны </w:t>
            </w:r>
            <w:r w:rsidRPr="008F3734">
              <w:lastRenderedPageBreak/>
              <w:t>пользователей может вызвать сопротивление внедрению.</w:t>
            </w:r>
          </w:p>
        </w:tc>
      </w:tr>
      <w:tr w:rsidR="00C62D19" w:rsidRPr="00C62D19" w14:paraId="3F1B8496" w14:textId="77777777" w:rsidTr="00FC0015">
        <w:tc>
          <w:tcPr>
            <w:tcW w:w="0" w:type="auto"/>
          </w:tcPr>
          <w:p w14:paraId="72ED0DBE" w14:textId="70B649BE" w:rsidR="00C62D19" w:rsidRPr="00C62D19" w:rsidRDefault="00C62D19" w:rsidP="00C62D19">
            <w:pPr>
              <w:pStyle w:val="a7"/>
            </w:pPr>
            <w:r w:rsidRPr="008F3734">
              <w:t>2</w:t>
            </w:r>
          </w:p>
        </w:tc>
        <w:tc>
          <w:tcPr>
            <w:tcW w:w="0" w:type="auto"/>
          </w:tcPr>
          <w:p w14:paraId="0B353454" w14:textId="0C3F6DB9" w:rsidR="00C62D19" w:rsidRPr="00C62D19" w:rsidRDefault="004E6699" w:rsidP="00C62D19">
            <w:pPr>
              <w:pStyle w:val="a7"/>
            </w:pPr>
            <w:r>
              <w:t>Организаторы</w:t>
            </w:r>
          </w:p>
        </w:tc>
        <w:tc>
          <w:tcPr>
            <w:tcW w:w="0" w:type="auto"/>
          </w:tcPr>
          <w:p w14:paraId="13252933" w14:textId="38F7AF6C" w:rsidR="00C62D19" w:rsidRPr="00C62D19" w:rsidRDefault="00117C95" w:rsidP="00C62D19">
            <w:pPr>
              <w:pStyle w:val="a7"/>
            </w:pPr>
            <w:r>
              <w:t>Лица или группы, занимающиеся планированием мероприятий на базе образовательного учреждения.</w:t>
            </w:r>
          </w:p>
        </w:tc>
        <w:tc>
          <w:tcPr>
            <w:tcW w:w="0" w:type="auto"/>
          </w:tcPr>
          <w:p w14:paraId="13AA433A" w14:textId="01CA1ACB" w:rsidR="00C62D19" w:rsidRPr="00C62D19" w:rsidRDefault="006609D5" w:rsidP="00C62D19">
            <w:pPr>
              <w:pStyle w:val="a7"/>
            </w:pPr>
            <w:r>
              <w:t>Хотят организовывать мероприятия удобнее и проводить их с большей эффективностью</w:t>
            </w:r>
          </w:p>
        </w:tc>
        <w:tc>
          <w:tcPr>
            <w:tcW w:w="0" w:type="auto"/>
          </w:tcPr>
          <w:p w14:paraId="05E1B64E" w14:textId="4C276C53" w:rsidR="00117C95" w:rsidRPr="00C62D19" w:rsidRDefault="00117C95" w:rsidP="00117C95">
            <w:pPr>
              <w:pStyle w:val="a7"/>
            </w:pPr>
            <w:r w:rsidRPr="008F3734">
              <w:t xml:space="preserve">Средняя степень </w:t>
            </w:r>
            <w:r w:rsidR="00C62D19" w:rsidRPr="008F3734">
              <w:t>влияния. Риски: недовольство функционалом или сложность использования могут снизить эффективность работы</w:t>
            </w:r>
          </w:p>
        </w:tc>
      </w:tr>
      <w:tr w:rsidR="00C62D19" w:rsidRPr="00C62D19" w14:paraId="2A0B7B46" w14:textId="77777777" w:rsidTr="00FC0015">
        <w:tc>
          <w:tcPr>
            <w:tcW w:w="0" w:type="auto"/>
          </w:tcPr>
          <w:p w14:paraId="1DBA3574" w14:textId="1C8502F2" w:rsidR="00C62D19" w:rsidRPr="00C62D19" w:rsidRDefault="00C62D19" w:rsidP="00C62D19">
            <w:pPr>
              <w:pStyle w:val="a7"/>
            </w:pPr>
            <w:r w:rsidRPr="008F3734">
              <w:t>3</w:t>
            </w:r>
          </w:p>
        </w:tc>
        <w:tc>
          <w:tcPr>
            <w:tcW w:w="0" w:type="auto"/>
          </w:tcPr>
          <w:p w14:paraId="0BA15725" w14:textId="26ABBA55" w:rsidR="00C62D19" w:rsidRPr="00C62D19" w:rsidRDefault="004E6699" w:rsidP="00C62D19">
            <w:pPr>
              <w:pStyle w:val="a7"/>
            </w:pPr>
            <w:r>
              <w:t>Участники</w:t>
            </w:r>
          </w:p>
        </w:tc>
        <w:tc>
          <w:tcPr>
            <w:tcW w:w="0" w:type="auto"/>
          </w:tcPr>
          <w:p w14:paraId="4798DC2A" w14:textId="3A499BAC" w:rsidR="00C62D19" w:rsidRPr="00C62D19" w:rsidRDefault="00C62D19" w:rsidP="00C62D19">
            <w:pPr>
              <w:pStyle w:val="a7"/>
            </w:pPr>
            <w:r w:rsidRPr="008F3734">
              <w:t xml:space="preserve">Прямые пользователи системы, заинтересованные в качестве </w:t>
            </w:r>
            <w:r w:rsidR="004E6699">
              <w:t>проводимых мероприятий</w:t>
            </w:r>
          </w:p>
        </w:tc>
        <w:tc>
          <w:tcPr>
            <w:tcW w:w="0" w:type="auto"/>
          </w:tcPr>
          <w:p w14:paraId="4E431A2A" w14:textId="6B4D6931" w:rsidR="00C62D19" w:rsidRPr="00C62D19" w:rsidRDefault="006609D5" w:rsidP="00C62D19">
            <w:pPr>
              <w:pStyle w:val="a7"/>
            </w:pPr>
            <w:r>
              <w:t>Хочет записываться на мероприятия быстро и комфортно, посещать более качественные мероприятия</w:t>
            </w:r>
          </w:p>
        </w:tc>
        <w:tc>
          <w:tcPr>
            <w:tcW w:w="0" w:type="auto"/>
          </w:tcPr>
          <w:p w14:paraId="7F4F8E1A" w14:textId="5D908D46" w:rsidR="00C62D19" w:rsidRPr="00C62D19" w:rsidRDefault="00C62D19" w:rsidP="00C62D19">
            <w:pPr>
              <w:pStyle w:val="a7"/>
            </w:pPr>
            <w:r w:rsidRPr="008F3734">
              <w:t xml:space="preserve">Средняя степень влияния. Риски: низкий уровень участия может повлиять на </w:t>
            </w:r>
            <w:r w:rsidR="00117C95">
              <w:t>дальнейшую судьбу конкретного мероприятия</w:t>
            </w:r>
            <w:r w:rsidRPr="008F3734">
              <w:t>.</w:t>
            </w:r>
          </w:p>
        </w:tc>
      </w:tr>
      <w:tr w:rsidR="00C62D19" w:rsidRPr="00C62D19" w14:paraId="01C502C9" w14:textId="77777777" w:rsidTr="00FC0015">
        <w:tc>
          <w:tcPr>
            <w:tcW w:w="0" w:type="auto"/>
          </w:tcPr>
          <w:p w14:paraId="09B98613" w14:textId="1FC827B4" w:rsidR="00C62D19" w:rsidRPr="00C62D19" w:rsidRDefault="00C62D19" w:rsidP="00C62D19">
            <w:pPr>
              <w:pStyle w:val="a7"/>
            </w:pPr>
            <w:r w:rsidRPr="008F3734">
              <w:t>4</w:t>
            </w:r>
          </w:p>
        </w:tc>
        <w:tc>
          <w:tcPr>
            <w:tcW w:w="0" w:type="auto"/>
          </w:tcPr>
          <w:p w14:paraId="2D59343C" w14:textId="5CA7E14E" w:rsidR="00C62D19" w:rsidRPr="00C62D19" w:rsidRDefault="00C62D19" w:rsidP="00C62D19">
            <w:pPr>
              <w:pStyle w:val="a7"/>
            </w:pPr>
            <w:r w:rsidRPr="008F3734">
              <w:t>Технический персонал</w:t>
            </w:r>
          </w:p>
        </w:tc>
        <w:tc>
          <w:tcPr>
            <w:tcW w:w="0" w:type="auto"/>
          </w:tcPr>
          <w:p w14:paraId="5235B784" w14:textId="2F7B6107" w:rsidR="00C62D19" w:rsidRPr="00C62D19" w:rsidRDefault="00C62D19" w:rsidP="00C62D19">
            <w:pPr>
              <w:pStyle w:val="a7"/>
            </w:pPr>
            <w:r w:rsidRPr="008F3734">
              <w:t>Ответственен за техническую поддержку и обслуживание системы.</w:t>
            </w:r>
          </w:p>
        </w:tc>
        <w:tc>
          <w:tcPr>
            <w:tcW w:w="0" w:type="auto"/>
          </w:tcPr>
          <w:p w14:paraId="71CE14FF" w14:textId="41DD25B8" w:rsidR="00C62D19" w:rsidRPr="00C62D19" w:rsidRDefault="006609D5" w:rsidP="00C62D19">
            <w:pPr>
              <w:pStyle w:val="a7"/>
            </w:pPr>
            <w:r>
              <w:t xml:space="preserve">Хочет получить </w:t>
            </w:r>
            <w:r w:rsidR="0089701B">
              <w:t>простой для отладки софт, который можно легко настраивать</w:t>
            </w:r>
          </w:p>
        </w:tc>
        <w:tc>
          <w:tcPr>
            <w:tcW w:w="0" w:type="auto"/>
          </w:tcPr>
          <w:p w14:paraId="0A0876DF" w14:textId="1F73798E" w:rsidR="00C62D19" w:rsidRPr="00C62D19" w:rsidRDefault="00C62D19" w:rsidP="00C62D19">
            <w:pPr>
              <w:pStyle w:val="a7"/>
            </w:pPr>
            <w:r w:rsidRPr="008F3734">
              <w:t>Средняя степень влияния. Риски: отсутствие необходимых навыков у персонала могут привести к сбоям.</w:t>
            </w:r>
          </w:p>
        </w:tc>
      </w:tr>
      <w:tr w:rsidR="0057631E" w:rsidRPr="00C62D19" w14:paraId="043BE651" w14:textId="77777777" w:rsidTr="00FC0015">
        <w:tc>
          <w:tcPr>
            <w:tcW w:w="0" w:type="auto"/>
          </w:tcPr>
          <w:p w14:paraId="44B40FC9" w14:textId="3E4E9D74" w:rsidR="0057631E" w:rsidRPr="00C62D19" w:rsidRDefault="00117C95" w:rsidP="00C62D19">
            <w:pPr>
              <w:pStyle w:val="a7"/>
            </w:pPr>
            <w:r>
              <w:t>5</w:t>
            </w:r>
          </w:p>
        </w:tc>
        <w:tc>
          <w:tcPr>
            <w:tcW w:w="0" w:type="auto"/>
          </w:tcPr>
          <w:p w14:paraId="4ACE76A6" w14:textId="0D141119" w:rsidR="0057631E" w:rsidRPr="00C62D19" w:rsidRDefault="0057631E" w:rsidP="00C62D19">
            <w:pPr>
              <w:pStyle w:val="a7"/>
            </w:pPr>
            <w:r w:rsidRPr="008F3734">
              <w:t>Государственные контролирующие органы</w:t>
            </w:r>
          </w:p>
        </w:tc>
        <w:tc>
          <w:tcPr>
            <w:tcW w:w="0" w:type="auto"/>
          </w:tcPr>
          <w:p w14:paraId="6DAA95F8" w14:textId="23D7B3D3" w:rsidR="0057631E" w:rsidRPr="00C62D19" w:rsidRDefault="0057631E" w:rsidP="00C62D19">
            <w:pPr>
              <w:pStyle w:val="a7"/>
            </w:pPr>
            <w:r w:rsidRPr="008F3734">
              <w:t>Внешние организации, ответственные за соблюдение стандартов образования и отчетности.</w:t>
            </w:r>
          </w:p>
        </w:tc>
        <w:tc>
          <w:tcPr>
            <w:tcW w:w="0" w:type="auto"/>
          </w:tcPr>
          <w:p w14:paraId="444838DD" w14:textId="56DA56F7" w:rsidR="0057631E" w:rsidRPr="00C62D19" w:rsidRDefault="0057631E" w:rsidP="00C62D19">
            <w:pPr>
              <w:pStyle w:val="a7"/>
            </w:pPr>
            <w:r w:rsidRPr="008F3734">
              <w:t xml:space="preserve">Хочет получать регулярные отчеты о </w:t>
            </w:r>
            <w:r w:rsidR="00117C95">
              <w:t>мероприятиях</w:t>
            </w:r>
            <w:r w:rsidRPr="008F3734">
              <w:t xml:space="preserve"> образовательного учреждения. </w:t>
            </w:r>
          </w:p>
        </w:tc>
        <w:tc>
          <w:tcPr>
            <w:tcW w:w="0" w:type="auto"/>
          </w:tcPr>
          <w:p w14:paraId="21BA542C" w14:textId="788DEDD5" w:rsidR="0057631E" w:rsidRPr="00C62D19" w:rsidRDefault="0057631E" w:rsidP="00C62D19">
            <w:pPr>
              <w:pStyle w:val="a7"/>
            </w:pPr>
            <w:r w:rsidRPr="008F3734">
              <w:t>Высокая степень влияния. Риски: несоблюдение требований может привести к юридическим последствиям и штрафам.</w:t>
            </w:r>
          </w:p>
        </w:tc>
      </w:tr>
    </w:tbl>
    <w:p w14:paraId="391DC668" w14:textId="02A2186F" w:rsidR="00CC0D4D" w:rsidRDefault="00117C95" w:rsidP="00534423">
      <w:pPr>
        <w:pStyle w:val="aa"/>
      </w:pPr>
      <w:bookmarkStart w:id="12" w:name="_Toc184228332"/>
      <w:r>
        <w:t xml:space="preserve">3.2. </w:t>
      </w:r>
      <w:r w:rsidR="00C62D19" w:rsidRPr="00C62D19">
        <w:t>Перечень пользовательских ролей</w:t>
      </w:r>
      <w:bookmarkEnd w:id="12"/>
    </w:p>
    <w:p w14:paraId="6CD8560D" w14:textId="77DB09EB" w:rsidR="007472B7" w:rsidRPr="007472B7" w:rsidRDefault="007472B7" w:rsidP="007472B7">
      <w:pPr>
        <w:rPr>
          <w:i/>
          <w:iCs/>
        </w:rPr>
      </w:pPr>
      <w:r w:rsidRPr="007472B7">
        <w:rPr>
          <w:i/>
          <w:iCs/>
        </w:rPr>
        <w:t>Таблица 10 – Пользовательские роли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3188"/>
        <w:gridCol w:w="6277"/>
        <w:gridCol w:w="4597"/>
      </w:tblGrid>
      <w:tr w:rsidR="00C62D19" w14:paraId="68D6A235" w14:textId="77777777" w:rsidTr="00FC0015">
        <w:trPr>
          <w:tblHeader/>
        </w:trPr>
        <w:tc>
          <w:tcPr>
            <w:tcW w:w="0" w:type="auto"/>
          </w:tcPr>
          <w:p w14:paraId="701F53E7" w14:textId="55A0E285" w:rsidR="00C62D19" w:rsidRPr="007472B7" w:rsidRDefault="00C62D19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lastRenderedPageBreak/>
              <w:t>№</w:t>
            </w:r>
          </w:p>
        </w:tc>
        <w:tc>
          <w:tcPr>
            <w:tcW w:w="0" w:type="auto"/>
          </w:tcPr>
          <w:p w14:paraId="7CE2A5CC" w14:textId="181EEC33" w:rsidR="00C62D19" w:rsidRPr="007472B7" w:rsidRDefault="00C62D19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Наименование роли</w:t>
            </w:r>
          </w:p>
        </w:tc>
        <w:tc>
          <w:tcPr>
            <w:tcW w:w="0" w:type="auto"/>
          </w:tcPr>
          <w:p w14:paraId="1DFF7E12" w14:textId="755818DF" w:rsidR="00C62D19" w:rsidRPr="007472B7" w:rsidRDefault="00C62D19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Описание роли</w:t>
            </w:r>
          </w:p>
        </w:tc>
        <w:tc>
          <w:tcPr>
            <w:tcW w:w="0" w:type="auto"/>
          </w:tcPr>
          <w:p w14:paraId="6D942EDC" w14:textId="4FBF13A1" w:rsidR="00C62D19" w:rsidRPr="007472B7" w:rsidRDefault="00C62D19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Цели и интересы (потребности)</w:t>
            </w:r>
          </w:p>
        </w:tc>
      </w:tr>
      <w:tr w:rsidR="00C62D19" w14:paraId="16371A82" w14:textId="77777777" w:rsidTr="00FC0015">
        <w:tc>
          <w:tcPr>
            <w:tcW w:w="0" w:type="auto"/>
          </w:tcPr>
          <w:p w14:paraId="0D19C7DD" w14:textId="7060E1A0" w:rsidR="00C62D19" w:rsidRDefault="00C62D19" w:rsidP="00C62D19">
            <w:pPr>
              <w:pStyle w:val="a7"/>
            </w:pPr>
            <w:r w:rsidRPr="00725D4E">
              <w:t>1</w:t>
            </w:r>
          </w:p>
        </w:tc>
        <w:tc>
          <w:tcPr>
            <w:tcW w:w="0" w:type="auto"/>
          </w:tcPr>
          <w:p w14:paraId="31151F62" w14:textId="4FBCA4AB" w:rsidR="00C62D19" w:rsidRDefault="00C62D19" w:rsidP="00C62D19">
            <w:pPr>
              <w:pStyle w:val="a7"/>
            </w:pPr>
            <w:r w:rsidRPr="00725D4E">
              <w:t>Администратор системы</w:t>
            </w:r>
          </w:p>
        </w:tc>
        <w:tc>
          <w:tcPr>
            <w:tcW w:w="0" w:type="auto"/>
          </w:tcPr>
          <w:p w14:paraId="1261D1FD" w14:textId="1306238B" w:rsidR="00C62D19" w:rsidRDefault="00C62D19" w:rsidP="00C62D19">
            <w:pPr>
              <w:pStyle w:val="a7"/>
            </w:pPr>
            <w:r w:rsidRPr="00725D4E">
              <w:t>Ответственный за настройку, управление и обеспечение работоспособности системы.</w:t>
            </w:r>
          </w:p>
        </w:tc>
        <w:tc>
          <w:tcPr>
            <w:tcW w:w="0" w:type="auto"/>
          </w:tcPr>
          <w:p w14:paraId="7BE7F4E3" w14:textId="77777777" w:rsidR="00C62D19" w:rsidRDefault="00C62D19" w:rsidP="00C62D19">
            <w:pPr>
              <w:pStyle w:val="a7"/>
            </w:pPr>
            <w:r w:rsidRPr="00725D4E">
              <w:t>- Хочет иметь возможность настраивать пользователей и контролировать доступ.</w:t>
            </w:r>
          </w:p>
          <w:p w14:paraId="756D8E6E" w14:textId="77777777" w:rsidR="00C62D19" w:rsidRDefault="00C62D19" w:rsidP="00C62D19">
            <w:pPr>
              <w:pStyle w:val="a7"/>
            </w:pPr>
            <w:r w:rsidRPr="00725D4E">
              <w:t>- Должен оперативно решать технические вопросы и проблемы пользователей</w:t>
            </w:r>
          </w:p>
          <w:p w14:paraId="4DC19327" w14:textId="072A1B7F" w:rsidR="00C62D19" w:rsidRDefault="00C62D19" w:rsidP="00C62D19">
            <w:pPr>
              <w:pStyle w:val="a7"/>
            </w:pPr>
            <w:r w:rsidRPr="00725D4E">
              <w:t>- Может добавлять/удалять ресурсы и управлять отчетами.</w:t>
            </w:r>
          </w:p>
        </w:tc>
      </w:tr>
      <w:tr w:rsidR="00C62D19" w14:paraId="1D2C66C8" w14:textId="77777777" w:rsidTr="00FC0015">
        <w:tc>
          <w:tcPr>
            <w:tcW w:w="0" w:type="auto"/>
          </w:tcPr>
          <w:p w14:paraId="4F2F1C88" w14:textId="3634C1F5" w:rsidR="00C62D19" w:rsidRDefault="00C62D19" w:rsidP="00C62D19">
            <w:pPr>
              <w:pStyle w:val="a7"/>
            </w:pPr>
            <w:r w:rsidRPr="00725D4E">
              <w:t>3</w:t>
            </w:r>
          </w:p>
        </w:tc>
        <w:tc>
          <w:tcPr>
            <w:tcW w:w="0" w:type="auto"/>
          </w:tcPr>
          <w:p w14:paraId="5D665B08" w14:textId="134FC7C4" w:rsidR="00C62D19" w:rsidRDefault="00117C95" w:rsidP="00C62D19">
            <w:pPr>
              <w:pStyle w:val="a7"/>
            </w:pPr>
            <w:r>
              <w:t>Участник</w:t>
            </w:r>
          </w:p>
        </w:tc>
        <w:tc>
          <w:tcPr>
            <w:tcW w:w="0" w:type="auto"/>
          </w:tcPr>
          <w:p w14:paraId="3ABF22A4" w14:textId="06F18D01" w:rsidR="00C62D19" w:rsidRDefault="00C62D19" w:rsidP="00C62D19">
            <w:pPr>
              <w:pStyle w:val="a7"/>
            </w:pPr>
            <w:r w:rsidRPr="00725D4E">
              <w:t>Прямой пользователь системы, получающий информацию о мероприятиях</w:t>
            </w:r>
          </w:p>
        </w:tc>
        <w:tc>
          <w:tcPr>
            <w:tcW w:w="0" w:type="auto"/>
          </w:tcPr>
          <w:p w14:paraId="61483A1F" w14:textId="2DF7E93E" w:rsidR="0089701B" w:rsidRDefault="0089701B" w:rsidP="00C62D19">
            <w:pPr>
              <w:pStyle w:val="a7"/>
            </w:pPr>
            <w:r>
              <w:t xml:space="preserve">- </w:t>
            </w:r>
            <w:r w:rsidR="006968B6">
              <w:t>Хочет посещать мероприятия</w:t>
            </w:r>
          </w:p>
          <w:p w14:paraId="7BB77312" w14:textId="727A84DE" w:rsidR="00C62D19" w:rsidRDefault="00C62D19" w:rsidP="00C62D19">
            <w:pPr>
              <w:pStyle w:val="a7"/>
            </w:pPr>
            <w:r w:rsidRPr="00725D4E">
              <w:t>- Должен иметь возможность записываться на мероприятия и оставлять отзывы.</w:t>
            </w:r>
          </w:p>
          <w:p w14:paraId="51A0B429" w14:textId="4C47DB5E" w:rsidR="00C62D19" w:rsidRDefault="00C62D19" w:rsidP="00C62D19">
            <w:pPr>
              <w:pStyle w:val="a7"/>
            </w:pPr>
            <w:r w:rsidRPr="00725D4E">
              <w:t>- Может участвовать в опросах и получать уведомления.</w:t>
            </w:r>
          </w:p>
        </w:tc>
      </w:tr>
      <w:tr w:rsidR="00C62D19" w14:paraId="154F8A14" w14:textId="77777777" w:rsidTr="00FC0015">
        <w:tc>
          <w:tcPr>
            <w:tcW w:w="0" w:type="auto"/>
          </w:tcPr>
          <w:p w14:paraId="4B6FD0FC" w14:textId="7243556D" w:rsidR="00C62D19" w:rsidRDefault="00C62D19" w:rsidP="00C62D19">
            <w:pPr>
              <w:pStyle w:val="a7"/>
            </w:pPr>
            <w:r w:rsidRPr="00725D4E">
              <w:t>4</w:t>
            </w:r>
          </w:p>
        </w:tc>
        <w:tc>
          <w:tcPr>
            <w:tcW w:w="0" w:type="auto"/>
          </w:tcPr>
          <w:p w14:paraId="1BB13495" w14:textId="1C311B14" w:rsidR="00C62D19" w:rsidRDefault="00C62D19" w:rsidP="00C62D19">
            <w:pPr>
              <w:pStyle w:val="a7"/>
            </w:pPr>
            <w:r w:rsidRPr="00725D4E">
              <w:t>Технический персонал</w:t>
            </w:r>
          </w:p>
        </w:tc>
        <w:tc>
          <w:tcPr>
            <w:tcW w:w="0" w:type="auto"/>
          </w:tcPr>
          <w:p w14:paraId="783AF438" w14:textId="22E89812" w:rsidR="00C62D19" w:rsidRDefault="00C62D19" w:rsidP="00C62D19">
            <w:pPr>
              <w:pStyle w:val="a7"/>
            </w:pPr>
            <w:r w:rsidRPr="00725D4E">
              <w:t>Специалисты, отвечающие за техническую поддержку и обслуживание системы.</w:t>
            </w:r>
          </w:p>
        </w:tc>
        <w:tc>
          <w:tcPr>
            <w:tcW w:w="0" w:type="auto"/>
          </w:tcPr>
          <w:p w14:paraId="313A05AF" w14:textId="23AF9C64" w:rsidR="006968B6" w:rsidRDefault="006968B6" w:rsidP="00C62D19">
            <w:pPr>
              <w:pStyle w:val="a7"/>
            </w:pPr>
            <w:r>
              <w:t>- Хочет делать свою работу как можно проще</w:t>
            </w:r>
          </w:p>
          <w:p w14:paraId="31EE1FD7" w14:textId="1ABBC9D1" w:rsidR="00C62D19" w:rsidRDefault="00C62D19" w:rsidP="00C62D19">
            <w:pPr>
              <w:pStyle w:val="a7"/>
            </w:pPr>
            <w:r w:rsidRPr="00725D4E">
              <w:t>- Должен обеспечивать обновления системы и выявлять уязвимости</w:t>
            </w:r>
          </w:p>
          <w:p w14:paraId="08B7FC1D" w14:textId="4D57874B" w:rsidR="00C62D19" w:rsidRDefault="00C62D19" w:rsidP="00C62D19">
            <w:pPr>
              <w:pStyle w:val="a7"/>
            </w:pPr>
            <w:r w:rsidRPr="00725D4E">
              <w:t>- Может обучать пользователей работе с системой.</w:t>
            </w:r>
          </w:p>
        </w:tc>
      </w:tr>
      <w:tr w:rsidR="00C62D19" w14:paraId="066B4743" w14:textId="77777777" w:rsidTr="00FC0015">
        <w:tc>
          <w:tcPr>
            <w:tcW w:w="0" w:type="auto"/>
          </w:tcPr>
          <w:p w14:paraId="2770D4D1" w14:textId="46E4F479" w:rsidR="00C62D19" w:rsidRDefault="00C62D19" w:rsidP="00C62D19">
            <w:pPr>
              <w:pStyle w:val="a7"/>
            </w:pPr>
            <w:r w:rsidRPr="00725D4E">
              <w:t>5</w:t>
            </w:r>
          </w:p>
        </w:tc>
        <w:tc>
          <w:tcPr>
            <w:tcW w:w="0" w:type="auto"/>
          </w:tcPr>
          <w:p w14:paraId="2EA12E91" w14:textId="588390BC" w:rsidR="00C62D19" w:rsidRDefault="00C62D19" w:rsidP="00C62D19">
            <w:pPr>
              <w:pStyle w:val="a7"/>
            </w:pPr>
            <w:r w:rsidRPr="00725D4E">
              <w:t>Организатор мероприятий</w:t>
            </w:r>
          </w:p>
        </w:tc>
        <w:tc>
          <w:tcPr>
            <w:tcW w:w="0" w:type="auto"/>
          </w:tcPr>
          <w:p w14:paraId="788445F1" w14:textId="4A5460C7" w:rsidR="00C62D19" w:rsidRDefault="00C62D19" w:rsidP="00C62D19">
            <w:pPr>
              <w:pStyle w:val="a7"/>
            </w:pPr>
            <w:r w:rsidRPr="00725D4E">
              <w:t>Лица, занимающиеся планированием и проведением мероприятий на базе учебного заведения.</w:t>
            </w:r>
          </w:p>
        </w:tc>
        <w:tc>
          <w:tcPr>
            <w:tcW w:w="0" w:type="auto"/>
          </w:tcPr>
          <w:p w14:paraId="24C7FFE2" w14:textId="02685C19" w:rsidR="006968B6" w:rsidRDefault="006968B6" w:rsidP="00C62D19">
            <w:pPr>
              <w:pStyle w:val="a7"/>
            </w:pPr>
            <w:r>
              <w:t>- Организовывать мероприятия легко и эффективно</w:t>
            </w:r>
          </w:p>
          <w:p w14:paraId="414BEFB4" w14:textId="230F80AC" w:rsidR="00C62D19" w:rsidRDefault="00C62D19" w:rsidP="00C62D19">
            <w:pPr>
              <w:pStyle w:val="a7"/>
            </w:pPr>
            <w:r w:rsidRPr="00725D4E">
              <w:t>- Должен планировать мероприятия с учетом доступных ресурсов.</w:t>
            </w:r>
          </w:p>
          <w:p w14:paraId="057C2385" w14:textId="64B9A716" w:rsidR="00C62D19" w:rsidRDefault="00C62D19" w:rsidP="00C62D19">
            <w:pPr>
              <w:pStyle w:val="a7"/>
            </w:pPr>
            <w:r w:rsidRPr="00725D4E">
              <w:t>- Может сообщать о проведенных мероприятиях и получать обратную связь.</w:t>
            </w:r>
          </w:p>
        </w:tc>
      </w:tr>
      <w:tr w:rsidR="0057631E" w14:paraId="055D98F3" w14:textId="77777777" w:rsidTr="00FC0015">
        <w:trPr>
          <w:trHeight w:val="2898"/>
        </w:trPr>
        <w:tc>
          <w:tcPr>
            <w:tcW w:w="0" w:type="auto"/>
          </w:tcPr>
          <w:p w14:paraId="68F316EB" w14:textId="4E2859FE" w:rsidR="0057631E" w:rsidRDefault="0057631E" w:rsidP="00C62D19">
            <w:pPr>
              <w:pStyle w:val="a7"/>
            </w:pPr>
            <w:r w:rsidRPr="00702476">
              <w:lastRenderedPageBreak/>
              <w:t>8</w:t>
            </w:r>
          </w:p>
        </w:tc>
        <w:tc>
          <w:tcPr>
            <w:tcW w:w="0" w:type="auto"/>
          </w:tcPr>
          <w:p w14:paraId="50C32756" w14:textId="1AAEE1B3" w:rsidR="0057631E" w:rsidRDefault="0057631E" w:rsidP="00C62D19">
            <w:pPr>
              <w:pStyle w:val="a7"/>
            </w:pPr>
            <w:r w:rsidRPr="00702476">
              <w:t>Государственные контролирующие органы</w:t>
            </w:r>
          </w:p>
        </w:tc>
        <w:tc>
          <w:tcPr>
            <w:tcW w:w="0" w:type="auto"/>
          </w:tcPr>
          <w:p w14:paraId="69C8F2A5" w14:textId="4743E115" w:rsidR="0057631E" w:rsidRDefault="0057631E" w:rsidP="00C62D19">
            <w:pPr>
              <w:pStyle w:val="a7"/>
            </w:pPr>
            <w:r w:rsidRPr="00702476">
              <w:t>Представители внешних организаций, ответственные за контроль соблюдения нормативных требований в сфере образования.</w:t>
            </w:r>
          </w:p>
        </w:tc>
        <w:tc>
          <w:tcPr>
            <w:tcW w:w="0" w:type="auto"/>
          </w:tcPr>
          <w:p w14:paraId="07D6DC73" w14:textId="2117FF79" w:rsidR="0057631E" w:rsidRDefault="0057631E" w:rsidP="00C62D19">
            <w:pPr>
              <w:pStyle w:val="a7"/>
            </w:pPr>
            <w:r w:rsidRPr="00702476">
              <w:t xml:space="preserve">- Хочет </w:t>
            </w:r>
            <w:r w:rsidR="006968B6">
              <w:t>контролировать деятельность</w:t>
            </w:r>
            <w:r w:rsidRPr="00702476">
              <w:t xml:space="preserve"> учебного заведения.</w:t>
            </w:r>
          </w:p>
          <w:p w14:paraId="788935FC" w14:textId="77777777" w:rsidR="0057631E" w:rsidRDefault="0057631E" w:rsidP="00C62D19">
            <w:pPr>
              <w:pStyle w:val="a7"/>
            </w:pPr>
            <w:r w:rsidRPr="00702476">
              <w:t>- Должны следить за соответствием стандартам.</w:t>
            </w:r>
          </w:p>
          <w:p w14:paraId="5D118D10" w14:textId="598FB114" w:rsidR="0057631E" w:rsidRDefault="0057631E" w:rsidP="00C62D19">
            <w:pPr>
              <w:pStyle w:val="a7"/>
            </w:pPr>
            <w:r w:rsidRPr="00702476">
              <w:t>- Могут запрашивать дополнительные данные по необходимости.</w:t>
            </w:r>
          </w:p>
        </w:tc>
      </w:tr>
    </w:tbl>
    <w:p w14:paraId="14F0EE9C" w14:textId="37BC42AD" w:rsidR="00C62D19" w:rsidRDefault="00117C95" w:rsidP="00534423">
      <w:pPr>
        <w:pStyle w:val="aa"/>
      </w:pPr>
      <w:bookmarkStart w:id="13" w:name="_Toc184228333"/>
      <w:r>
        <w:t xml:space="preserve">3.3 </w:t>
      </w:r>
      <w:r w:rsidR="007472B7" w:rsidRPr="007472B7">
        <w:t>Реестр потребностей пользователей и способ их удовлетворения</w:t>
      </w:r>
      <w:bookmarkEnd w:id="13"/>
    </w:p>
    <w:p w14:paraId="1F6CC41D" w14:textId="0626701E" w:rsidR="007472B7" w:rsidRPr="007472B7" w:rsidRDefault="007472B7" w:rsidP="007472B7">
      <w:pPr>
        <w:rPr>
          <w:i/>
          <w:iCs/>
        </w:rPr>
      </w:pPr>
      <w:r w:rsidRPr="007472B7">
        <w:rPr>
          <w:i/>
          <w:iCs/>
        </w:rPr>
        <w:t>Таблица 11 – Потребности и удовлетворение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9"/>
        <w:gridCol w:w="3337"/>
        <w:gridCol w:w="2232"/>
        <w:gridCol w:w="3236"/>
        <w:gridCol w:w="5256"/>
      </w:tblGrid>
      <w:tr w:rsidR="007472B7" w14:paraId="65FAAA38" w14:textId="77777777" w:rsidTr="007472B7">
        <w:trPr>
          <w:tblHeader/>
        </w:trPr>
        <w:tc>
          <w:tcPr>
            <w:tcW w:w="0" w:type="auto"/>
          </w:tcPr>
          <w:p w14:paraId="0AD71721" w14:textId="57056DCF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789F0EC6" w14:textId="0652956A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Потребность</w:t>
            </w:r>
          </w:p>
        </w:tc>
        <w:tc>
          <w:tcPr>
            <w:tcW w:w="0" w:type="auto"/>
          </w:tcPr>
          <w:p w14:paraId="0906AE34" w14:textId="293AB69C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Приоритет</w:t>
            </w:r>
          </w:p>
        </w:tc>
        <w:tc>
          <w:tcPr>
            <w:tcW w:w="0" w:type="auto"/>
          </w:tcPr>
          <w:p w14:paraId="6055C67F" w14:textId="4C7C53DD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Затрагивает</w:t>
            </w:r>
          </w:p>
        </w:tc>
        <w:tc>
          <w:tcPr>
            <w:tcW w:w="0" w:type="auto"/>
          </w:tcPr>
          <w:p w14:paraId="55ACEC86" w14:textId="58AA3347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Предлагаемое решение в рамках продукта</w:t>
            </w:r>
          </w:p>
        </w:tc>
      </w:tr>
      <w:tr w:rsidR="007472B7" w14:paraId="729FBE9D" w14:textId="77777777" w:rsidTr="007472B7">
        <w:tc>
          <w:tcPr>
            <w:tcW w:w="0" w:type="auto"/>
          </w:tcPr>
          <w:p w14:paraId="5C610281" w14:textId="147E1D83" w:rsidR="007472B7" w:rsidRDefault="007472B7" w:rsidP="007472B7">
            <w:pPr>
              <w:pStyle w:val="a7"/>
            </w:pPr>
            <w:r w:rsidRPr="003D6DAF">
              <w:t>1</w:t>
            </w:r>
          </w:p>
        </w:tc>
        <w:tc>
          <w:tcPr>
            <w:tcW w:w="0" w:type="auto"/>
          </w:tcPr>
          <w:p w14:paraId="10A9F8BD" w14:textId="453EE196" w:rsidR="007472B7" w:rsidRDefault="007472B7" w:rsidP="007472B7">
            <w:pPr>
              <w:pStyle w:val="a7"/>
            </w:pPr>
            <w:r w:rsidRPr="003D6DAF">
              <w:t>Доступ к актуальной информации о расписании и мероприятиях</w:t>
            </w:r>
          </w:p>
        </w:tc>
        <w:tc>
          <w:tcPr>
            <w:tcW w:w="0" w:type="auto"/>
          </w:tcPr>
          <w:p w14:paraId="63B83763" w14:textId="18611DC6" w:rsidR="007472B7" w:rsidRDefault="007472B7" w:rsidP="007472B7">
            <w:pPr>
              <w:pStyle w:val="a7"/>
            </w:pPr>
            <w:r w:rsidRPr="003D6DAF">
              <w:t>Необходимо удовлетворить</w:t>
            </w:r>
          </w:p>
        </w:tc>
        <w:tc>
          <w:tcPr>
            <w:tcW w:w="0" w:type="auto"/>
          </w:tcPr>
          <w:p w14:paraId="2D31AACE" w14:textId="18396766" w:rsidR="007472B7" w:rsidRDefault="00117C95" w:rsidP="007472B7">
            <w:pPr>
              <w:pStyle w:val="a7"/>
            </w:pPr>
            <w:r>
              <w:t>Участники, организаторы</w:t>
            </w:r>
          </w:p>
        </w:tc>
        <w:tc>
          <w:tcPr>
            <w:tcW w:w="0" w:type="auto"/>
          </w:tcPr>
          <w:p w14:paraId="65727281" w14:textId="3CEA9376" w:rsidR="007472B7" w:rsidRDefault="007472B7" w:rsidP="007472B7">
            <w:pPr>
              <w:pStyle w:val="a7"/>
            </w:pPr>
            <w:r w:rsidRPr="003D6DAF">
              <w:t>Внедрение системы уведомлений и календаря с возможностью интеграции в личные кабинеты пользователей.</w:t>
            </w:r>
          </w:p>
        </w:tc>
      </w:tr>
      <w:tr w:rsidR="007472B7" w14:paraId="194F502F" w14:textId="77777777" w:rsidTr="007472B7">
        <w:tc>
          <w:tcPr>
            <w:tcW w:w="0" w:type="auto"/>
          </w:tcPr>
          <w:p w14:paraId="7560819F" w14:textId="0E27FBEC" w:rsidR="007472B7" w:rsidRDefault="007472B7" w:rsidP="007472B7">
            <w:pPr>
              <w:pStyle w:val="a7"/>
            </w:pPr>
            <w:r w:rsidRPr="003D6DAF">
              <w:t>2</w:t>
            </w:r>
          </w:p>
        </w:tc>
        <w:tc>
          <w:tcPr>
            <w:tcW w:w="0" w:type="auto"/>
          </w:tcPr>
          <w:p w14:paraId="1259A2E1" w14:textId="5E68F2BC" w:rsidR="007472B7" w:rsidRDefault="007472B7" w:rsidP="007472B7">
            <w:pPr>
              <w:pStyle w:val="a7"/>
            </w:pPr>
            <w:r w:rsidRPr="003D6DAF">
              <w:t xml:space="preserve">Удобный учет </w:t>
            </w:r>
            <w:r w:rsidR="00117C95">
              <w:t>посещаемости мероприятий</w:t>
            </w:r>
          </w:p>
        </w:tc>
        <w:tc>
          <w:tcPr>
            <w:tcW w:w="0" w:type="auto"/>
          </w:tcPr>
          <w:p w14:paraId="13CA5DCB" w14:textId="0708CF2B" w:rsidR="007472B7" w:rsidRDefault="007472B7" w:rsidP="007472B7">
            <w:pPr>
              <w:pStyle w:val="a7"/>
            </w:pPr>
            <w:r w:rsidRPr="003D6DAF">
              <w:t>Необходимо удовлетворить</w:t>
            </w:r>
          </w:p>
        </w:tc>
        <w:tc>
          <w:tcPr>
            <w:tcW w:w="0" w:type="auto"/>
          </w:tcPr>
          <w:p w14:paraId="557CF63C" w14:textId="2A64EC06" w:rsidR="007472B7" w:rsidRDefault="00117C95" w:rsidP="007472B7">
            <w:pPr>
              <w:pStyle w:val="a7"/>
            </w:pPr>
            <w:r>
              <w:t>Организаторы</w:t>
            </w:r>
            <w:r w:rsidR="007472B7" w:rsidRPr="003D6DAF">
              <w:t>, Администраторы</w:t>
            </w:r>
          </w:p>
        </w:tc>
        <w:tc>
          <w:tcPr>
            <w:tcW w:w="0" w:type="auto"/>
          </w:tcPr>
          <w:p w14:paraId="35FF2C32" w14:textId="333C0DE2" w:rsidR="007472B7" w:rsidRDefault="007472B7" w:rsidP="007472B7">
            <w:pPr>
              <w:pStyle w:val="a7"/>
            </w:pPr>
            <w:r w:rsidRPr="003D6DAF">
              <w:t xml:space="preserve">Создание модуля для автоматизированного учета </w:t>
            </w:r>
            <w:r w:rsidR="00117C95">
              <w:t>посещаемости</w:t>
            </w:r>
            <w:r w:rsidRPr="003D6DAF">
              <w:t xml:space="preserve"> и функции генерации отчетов.</w:t>
            </w:r>
          </w:p>
        </w:tc>
      </w:tr>
      <w:tr w:rsidR="007472B7" w14:paraId="727F0E4D" w14:textId="77777777" w:rsidTr="007472B7">
        <w:tc>
          <w:tcPr>
            <w:tcW w:w="0" w:type="auto"/>
          </w:tcPr>
          <w:p w14:paraId="12C3E2A2" w14:textId="47806578" w:rsidR="007472B7" w:rsidRDefault="007472B7" w:rsidP="007472B7">
            <w:pPr>
              <w:pStyle w:val="a7"/>
            </w:pPr>
            <w:r w:rsidRPr="003D6DAF">
              <w:t>3</w:t>
            </w:r>
          </w:p>
        </w:tc>
        <w:tc>
          <w:tcPr>
            <w:tcW w:w="0" w:type="auto"/>
          </w:tcPr>
          <w:p w14:paraId="7FDA263B" w14:textId="297228FF" w:rsidR="007472B7" w:rsidRDefault="007472B7" w:rsidP="007472B7">
            <w:pPr>
              <w:pStyle w:val="a7"/>
            </w:pPr>
            <w:r w:rsidRPr="003D6DAF">
              <w:t>Возможность бронирования ресурсов</w:t>
            </w:r>
          </w:p>
        </w:tc>
        <w:tc>
          <w:tcPr>
            <w:tcW w:w="0" w:type="auto"/>
          </w:tcPr>
          <w:p w14:paraId="6EF9AD47" w14:textId="5537A080" w:rsidR="007472B7" w:rsidRDefault="007472B7" w:rsidP="007472B7">
            <w:pPr>
              <w:pStyle w:val="a7"/>
            </w:pPr>
            <w:r w:rsidRPr="003D6DAF">
              <w:t>Необходимо удовлетворить</w:t>
            </w:r>
          </w:p>
        </w:tc>
        <w:tc>
          <w:tcPr>
            <w:tcW w:w="0" w:type="auto"/>
          </w:tcPr>
          <w:p w14:paraId="7B7962C4" w14:textId="00730F0D" w:rsidR="007472B7" w:rsidRDefault="007472B7" w:rsidP="007472B7">
            <w:pPr>
              <w:pStyle w:val="a7"/>
            </w:pPr>
            <w:r w:rsidRPr="003D6DAF">
              <w:t xml:space="preserve">Администратор, </w:t>
            </w:r>
            <w:r w:rsidR="00117C95">
              <w:t>Организаторы</w:t>
            </w:r>
          </w:p>
        </w:tc>
        <w:tc>
          <w:tcPr>
            <w:tcW w:w="0" w:type="auto"/>
          </w:tcPr>
          <w:p w14:paraId="7ACF01A5" w14:textId="11ADB84A" w:rsidR="007472B7" w:rsidRDefault="007472B7" w:rsidP="007472B7">
            <w:pPr>
              <w:pStyle w:val="a7"/>
            </w:pPr>
            <w:r w:rsidRPr="003D6DAF">
              <w:t>Разработка интерфейса для онлайн-бронирования и управления доступностью ресурсов.</w:t>
            </w:r>
          </w:p>
        </w:tc>
      </w:tr>
      <w:tr w:rsidR="007472B7" w14:paraId="32B9E2E9" w14:textId="77777777" w:rsidTr="007472B7">
        <w:tc>
          <w:tcPr>
            <w:tcW w:w="0" w:type="auto"/>
          </w:tcPr>
          <w:p w14:paraId="0F548774" w14:textId="50839CE3" w:rsidR="007472B7" w:rsidRDefault="007472B7" w:rsidP="007472B7">
            <w:pPr>
              <w:pStyle w:val="a7"/>
            </w:pPr>
            <w:r w:rsidRPr="003D6DAF">
              <w:lastRenderedPageBreak/>
              <w:t>4</w:t>
            </w:r>
          </w:p>
        </w:tc>
        <w:tc>
          <w:tcPr>
            <w:tcW w:w="0" w:type="auto"/>
          </w:tcPr>
          <w:p w14:paraId="38DD1AC6" w14:textId="24C8CD00" w:rsidR="007472B7" w:rsidRDefault="007472B7" w:rsidP="007472B7">
            <w:pPr>
              <w:pStyle w:val="a7"/>
            </w:pPr>
            <w:r w:rsidRPr="003D6DAF">
              <w:t>Получение отчетов по посещаемости</w:t>
            </w:r>
          </w:p>
        </w:tc>
        <w:tc>
          <w:tcPr>
            <w:tcW w:w="0" w:type="auto"/>
          </w:tcPr>
          <w:p w14:paraId="1558E929" w14:textId="389CC117" w:rsidR="007472B7" w:rsidRDefault="007472B7" w:rsidP="007472B7">
            <w:pPr>
              <w:pStyle w:val="a7"/>
            </w:pPr>
            <w:r w:rsidRPr="003D6DAF">
              <w:t>Нужно удовлетворить</w:t>
            </w:r>
          </w:p>
        </w:tc>
        <w:tc>
          <w:tcPr>
            <w:tcW w:w="0" w:type="auto"/>
          </w:tcPr>
          <w:p w14:paraId="0EF58B76" w14:textId="4BC0725F" w:rsidR="007472B7" w:rsidRDefault="007472B7" w:rsidP="007472B7">
            <w:pPr>
              <w:pStyle w:val="a7"/>
            </w:pPr>
            <w:r w:rsidRPr="003D6DAF">
              <w:t>Администраторы</w:t>
            </w:r>
          </w:p>
        </w:tc>
        <w:tc>
          <w:tcPr>
            <w:tcW w:w="0" w:type="auto"/>
          </w:tcPr>
          <w:p w14:paraId="7CF3DEDE" w14:textId="466D2E0D" w:rsidR="007472B7" w:rsidRDefault="007472B7" w:rsidP="007472B7">
            <w:pPr>
              <w:pStyle w:val="a7"/>
            </w:pPr>
            <w:r w:rsidRPr="003D6DAF">
              <w:t>Создание функции для автоматической генерации отчетов, доступных в личных кабинетах пользователей</w:t>
            </w:r>
          </w:p>
        </w:tc>
      </w:tr>
      <w:tr w:rsidR="007472B7" w14:paraId="3BE289CF" w14:textId="77777777" w:rsidTr="007472B7">
        <w:tc>
          <w:tcPr>
            <w:tcW w:w="0" w:type="auto"/>
          </w:tcPr>
          <w:p w14:paraId="2042CCA7" w14:textId="23D3C029" w:rsidR="007472B7" w:rsidRDefault="007472B7" w:rsidP="007472B7">
            <w:pPr>
              <w:pStyle w:val="a7"/>
            </w:pPr>
            <w:r w:rsidRPr="003D6DAF">
              <w:t>5</w:t>
            </w:r>
          </w:p>
        </w:tc>
        <w:tc>
          <w:tcPr>
            <w:tcW w:w="0" w:type="auto"/>
          </w:tcPr>
          <w:p w14:paraId="3DB1EB80" w14:textId="0D7F97B3" w:rsidR="007472B7" w:rsidRDefault="007472B7" w:rsidP="007472B7">
            <w:pPr>
              <w:pStyle w:val="a7"/>
            </w:pPr>
            <w:r w:rsidRPr="003D6DAF">
              <w:t>Упрощение процесса планирования мероприятий</w:t>
            </w:r>
          </w:p>
        </w:tc>
        <w:tc>
          <w:tcPr>
            <w:tcW w:w="0" w:type="auto"/>
          </w:tcPr>
          <w:p w14:paraId="6DA45641" w14:textId="72EB6758" w:rsidR="007472B7" w:rsidRDefault="007472B7" w:rsidP="007472B7">
            <w:pPr>
              <w:pStyle w:val="a7"/>
            </w:pPr>
            <w:r w:rsidRPr="003D6DAF">
              <w:t>Нужно удовлетворить</w:t>
            </w:r>
          </w:p>
        </w:tc>
        <w:tc>
          <w:tcPr>
            <w:tcW w:w="0" w:type="auto"/>
          </w:tcPr>
          <w:p w14:paraId="548DE3C3" w14:textId="4BE89973" w:rsidR="007472B7" w:rsidRDefault="007472B7" w:rsidP="007472B7">
            <w:pPr>
              <w:pStyle w:val="a7"/>
            </w:pPr>
            <w:r w:rsidRPr="003D6DAF">
              <w:t>Организаторы мероприятий, Администраторы</w:t>
            </w:r>
          </w:p>
        </w:tc>
        <w:tc>
          <w:tcPr>
            <w:tcW w:w="0" w:type="auto"/>
          </w:tcPr>
          <w:p w14:paraId="62679C42" w14:textId="35539BA2" w:rsidR="007472B7" w:rsidRDefault="007472B7" w:rsidP="007472B7">
            <w:pPr>
              <w:pStyle w:val="a7"/>
            </w:pPr>
            <w:r w:rsidRPr="003D6DAF">
              <w:t>Внедрение системы поддержки планирования с функцией анализа данных и рекомендациями по использованию ресурсов.</w:t>
            </w:r>
          </w:p>
        </w:tc>
      </w:tr>
      <w:tr w:rsidR="007472B7" w14:paraId="3A611980" w14:textId="77777777" w:rsidTr="007472B7">
        <w:tc>
          <w:tcPr>
            <w:tcW w:w="0" w:type="auto"/>
          </w:tcPr>
          <w:p w14:paraId="7CCDB15F" w14:textId="63865AEF" w:rsidR="007472B7" w:rsidRDefault="007472B7" w:rsidP="007472B7">
            <w:pPr>
              <w:pStyle w:val="a7"/>
            </w:pPr>
            <w:r w:rsidRPr="003D6DAF">
              <w:t>6</w:t>
            </w:r>
          </w:p>
        </w:tc>
        <w:tc>
          <w:tcPr>
            <w:tcW w:w="0" w:type="auto"/>
          </w:tcPr>
          <w:p w14:paraId="7A1A8E48" w14:textId="345B6ECC" w:rsidR="007472B7" w:rsidRDefault="007472B7" w:rsidP="007472B7">
            <w:pPr>
              <w:pStyle w:val="a7"/>
            </w:pPr>
            <w:r w:rsidRPr="003D6DAF">
              <w:t>Быстрый доступ к технической поддержке</w:t>
            </w:r>
          </w:p>
        </w:tc>
        <w:tc>
          <w:tcPr>
            <w:tcW w:w="0" w:type="auto"/>
          </w:tcPr>
          <w:p w14:paraId="67D15B43" w14:textId="32B65822" w:rsidR="007472B7" w:rsidRDefault="007472B7" w:rsidP="007472B7">
            <w:pPr>
              <w:pStyle w:val="a7"/>
            </w:pPr>
            <w:r w:rsidRPr="003D6DAF">
              <w:t>Можно удовлетворить</w:t>
            </w:r>
          </w:p>
        </w:tc>
        <w:tc>
          <w:tcPr>
            <w:tcW w:w="0" w:type="auto"/>
          </w:tcPr>
          <w:p w14:paraId="65A703F6" w14:textId="185FE9E5" w:rsidR="007472B7" w:rsidRDefault="007472B7" w:rsidP="007472B7">
            <w:pPr>
              <w:pStyle w:val="a7"/>
            </w:pPr>
            <w:r w:rsidRPr="003D6DAF">
              <w:t>Все пользователи</w:t>
            </w:r>
          </w:p>
        </w:tc>
        <w:tc>
          <w:tcPr>
            <w:tcW w:w="0" w:type="auto"/>
          </w:tcPr>
          <w:p w14:paraId="534FE06A" w14:textId="329CABFE" w:rsidR="007472B7" w:rsidRDefault="007472B7" w:rsidP="007472B7">
            <w:pPr>
              <w:pStyle w:val="a7"/>
            </w:pPr>
            <w:r w:rsidRPr="003D6DAF">
              <w:t>Создание системы тикетов для быстрого обращения в техническую поддержку с возможностью отслеживания статуса.</w:t>
            </w:r>
          </w:p>
        </w:tc>
      </w:tr>
      <w:tr w:rsidR="007472B7" w14:paraId="277F9712" w14:textId="77777777" w:rsidTr="007472B7">
        <w:tc>
          <w:tcPr>
            <w:tcW w:w="0" w:type="auto"/>
          </w:tcPr>
          <w:p w14:paraId="3A1C18EB" w14:textId="3F7EF2C9" w:rsidR="007472B7" w:rsidRDefault="007472B7" w:rsidP="007472B7">
            <w:pPr>
              <w:pStyle w:val="a7"/>
            </w:pPr>
            <w:r w:rsidRPr="003D6DAF">
              <w:t>7</w:t>
            </w:r>
          </w:p>
        </w:tc>
        <w:tc>
          <w:tcPr>
            <w:tcW w:w="0" w:type="auto"/>
          </w:tcPr>
          <w:p w14:paraId="62F4CBE8" w14:textId="0434D5C0" w:rsidR="007472B7" w:rsidRDefault="007472B7" w:rsidP="007472B7">
            <w:pPr>
              <w:pStyle w:val="a7"/>
            </w:pPr>
            <w:r w:rsidRPr="003D6DAF">
              <w:t>Возможность обратной связи по поводу мероприятий</w:t>
            </w:r>
          </w:p>
        </w:tc>
        <w:tc>
          <w:tcPr>
            <w:tcW w:w="0" w:type="auto"/>
          </w:tcPr>
          <w:p w14:paraId="643F69A2" w14:textId="79F8DA39" w:rsidR="007472B7" w:rsidRDefault="007472B7" w:rsidP="007472B7">
            <w:pPr>
              <w:pStyle w:val="a7"/>
            </w:pPr>
            <w:r w:rsidRPr="003D6DAF">
              <w:t>Нужно удовлетворить</w:t>
            </w:r>
          </w:p>
        </w:tc>
        <w:tc>
          <w:tcPr>
            <w:tcW w:w="0" w:type="auto"/>
          </w:tcPr>
          <w:p w14:paraId="6FC44A55" w14:textId="73452B42" w:rsidR="007472B7" w:rsidRDefault="00117C95" w:rsidP="007472B7">
            <w:pPr>
              <w:pStyle w:val="a7"/>
            </w:pPr>
            <w:r>
              <w:t>Участники, Организаторы</w:t>
            </w:r>
          </w:p>
        </w:tc>
        <w:tc>
          <w:tcPr>
            <w:tcW w:w="0" w:type="auto"/>
          </w:tcPr>
          <w:p w14:paraId="5864A0F4" w14:textId="469AB690" w:rsidR="007472B7" w:rsidRDefault="007472B7" w:rsidP="007472B7">
            <w:pPr>
              <w:pStyle w:val="a7"/>
            </w:pPr>
            <w:r w:rsidRPr="003D6DAF">
              <w:t>Внедрение функций обратной связи и анкетирования для оценки мероприятий.</w:t>
            </w:r>
          </w:p>
        </w:tc>
      </w:tr>
      <w:tr w:rsidR="007472B7" w14:paraId="5B94B93D" w14:textId="77777777" w:rsidTr="007472B7">
        <w:tc>
          <w:tcPr>
            <w:tcW w:w="0" w:type="auto"/>
          </w:tcPr>
          <w:p w14:paraId="7600735B" w14:textId="7CDBBC8A" w:rsidR="007472B7" w:rsidRPr="003D6DAF" w:rsidRDefault="007472B7" w:rsidP="007472B7">
            <w:pPr>
              <w:pStyle w:val="a7"/>
            </w:pPr>
            <w:r w:rsidRPr="00A9591A">
              <w:t>8</w:t>
            </w:r>
          </w:p>
        </w:tc>
        <w:tc>
          <w:tcPr>
            <w:tcW w:w="0" w:type="auto"/>
          </w:tcPr>
          <w:p w14:paraId="0A566C96" w14:textId="14DCED60" w:rsidR="007472B7" w:rsidRPr="003D6DAF" w:rsidRDefault="007472B7" w:rsidP="007472B7">
            <w:pPr>
              <w:pStyle w:val="a7"/>
            </w:pPr>
            <w:r w:rsidRPr="00A9591A">
              <w:t>Гарантированная соответствие образовательным стандартам</w:t>
            </w:r>
          </w:p>
        </w:tc>
        <w:tc>
          <w:tcPr>
            <w:tcW w:w="0" w:type="auto"/>
          </w:tcPr>
          <w:p w14:paraId="30907A27" w14:textId="7A8B3D6F" w:rsidR="007472B7" w:rsidRPr="003D6DAF" w:rsidRDefault="007472B7" w:rsidP="007472B7">
            <w:pPr>
              <w:pStyle w:val="a7"/>
            </w:pPr>
            <w:r w:rsidRPr="00A9591A">
              <w:t>Необходимо удовлетворить</w:t>
            </w:r>
          </w:p>
        </w:tc>
        <w:tc>
          <w:tcPr>
            <w:tcW w:w="0" w:type="auto"/>
          </w:tcPr>
          <w:p w14:paraId="31AB04D5" w14:textId="78A72A16" w:rsidR="007472B7" w:rsidRPr="003D6DAF" w:rsidRDefault="007472B7" w:rsidP="007472B7">
            <w:pPr>
              <w:pStyle w:val="a7"/>
            </w:pPr>
            <w:r w:rsidRPr="00A9591A">
              <w:t>Администратор, Государственные контролирующие органы</w:t>
            </w:r>
          </w:p>
        </w:tc>
        <w:tc>
          <w:tcPr>
            <w:tcW w:w="0" w:type="auto"/>
          </w:tcPr>
          <w:p w14:paraId="08E530FB" w14:textId="60EDF021" w:rsidR="007472B7" w:rsidRPr="003D6DAF" w:rsidRDefault="007472B7" w:rsidP="007472B7">
            <w:pPr>
              <w:pStyle w:val="a7"/>
            </w:pPr>
            <w:r w:rsidRPr="00A9591A">
              <w:t>Обеспечение интеграции системы с представлением необходимых данных в соответствии с требованиями контролирующих органов.</w:t>
            </w:r>
          </w:p>
        </w:tc>
      </w:tr>
    </w:tbl>
    <w:p w14:paraId="0FDEF4EC" w14:textId="77777777" w:rsidR="00FC0015" w:rsidRDefault="00FC0015" w:rsidP="00534423">
      <w:pPr>
        <w:pStyle w:val="1"/>
        <w:sectPr w:rsidR="00FC0015" w:rsidSect="00FC0015">
          <w:pgSz w:w="16838" w:h="11906" w:orient="landscape"/>
          <w:pgMar w:top="1701" w:right="1134" w:bottom="567" w:left="1134" w:header="720" w:footer="720" w:gutter="0"/>
          <w:cols w:space="720"/>
          <w:docGrid w:linePitch="381" w:charSpace="-2254"/>
        </w:sectPr>
      </w:pPr>
      <w:bookmarkStart w:id="14" w:name="_Toc184228334"/>
    </w:p>
    <w:p w14:paraId="5745AE6E" w14:textId="7AE65FF2" w:rsidR="00167AC8" w:rsidRDefault="00117C95" w:rsidP="00534423">
      <w:pPr>
        <w:pStyle w:val="1"/>
      </w:pPr>
      <w:r>
        <w:lastRenderedPageBreak/>
        <w:t>4</w:t>
      </w:r>
      <w:r w:rsidR="00366A8E">
        <w:t xml:space="preserve">. </w:t>
      </w:r>
      <w:r w:rsidR="00167AC8" w:rsidRPr="001E6D25">
        <w:t>Конкурентный анализ</w:t>
      </w:r>
      <w:bookmarkEnd w:id="14"/>
    </w:p>
    <w:p w14:paraId="5457A86C" w14:textId="3060DC8F" w:rsidR="00167AC8" w:rsidRDefault="00117C95" w:rsidP="00117C95">
      <w:pPr>
        <w:pStyle w:val="aa"/>
      </w:pPr>
      <w:r>
        <w:t xml:space="preserve">4.1. </w:t>
      </w:r>
      <w:r w:rsidR="00167AC8">
        <w:t>Определение конкурентов на рынке и выделение лидеров</w:t>
      </w:r>
    </w:p>
    <w:p w14:paraId="4553A30D" w14:textId="3609A685" w:rsidR="00167AC8" w:rsidRDefault="00167AC8" w:rsidP="00167AC8">
      <w:r>
        <w:t>Конкуренты:</w:t>
      </w:r>
    </w:p>
    <w:p w14:paraId="41E50EFA" w14:textId="77777777" w:rsidR="00167AC8" w:rsidRDefault="00167AC8" w:rsidP="00167AC8">
      <w:pPr>
        <w:pStyle w:val="ac"/>
        <w:numPr>
          <w:ilvl w:val="0"/>
          <w:numId w:val="8"/>
        </w:numPr>
        <w:ind w:left="0" w:firstLine="927"/>
      </w:pPr>
      <w:r>
        <w:t>Moodle: Платформа для управления обучением с функциями организации мероприятий.</w:t>
      </w:r>
    </w:p>
    <w:p w14:paraId="3CC366DB" w14:textId="77777777" w:rsidR="00167AC8" w:rsidRDefault="00167AC8" w:rsidP="00167AC8">
      <w:pPr>
        <w:pStyle w:val="ac"/>
        <w:numPr>
          <w:ilvl w:val="0"/>
          <w:numId w:val="8"/>
        </w:numPr>
        <w:ind w:left="0" w:firstLine="927"/>
      </w:pPr>
      <w:r>
        <w:t>Google Classroom: Образовательная платформа для управления классами и курсами.</w:t>
      </w:r>
    </w:p>
    <w:p w14:paraId="2F4DA34C" w14:textId="77777777" w:rsidR="00167AC8" w:rsidRDefault="00167AC8" w:rsidP="00167AC8">
      <w:pPr>
        <w:pStyle w:val="ac"/>
        <w:numPr>
          <w:ilvl w:val="0"/>
          <w:numId w:val="8"/>
        </w:numPr>
        <w:ind w:left="0" w:firstLine="927"/>
      </w:pPr>
      <w:r>
        <w:t>Asana: Инструмент для управления проектами с возможностью организации мероприятий.</w:t>
      </w:r>
    </w:p>
    <w:p w14:paraId="507E55E1" w14:textId="77777777" w:rsidR="00167AC8" w:rsidRDefault="00167AC8" w:rsidP="00167AC8">
      <w:pPr>
        <w:pStyle w:val="ac"/>
        <w:numPr>
          <w:ilvl w:val="0"/>
          <w:numId w:val="8"/>
        </w:numPr>
      </w:pPr>
      <w:r>
        <w:t>Trello: Визуальный инструмент для управления задачами и проектами.</w:t>
      </w:r>
    </w:p>
    <w:p w14:paraId="5413A296" w14:textId="77777777" w:rsidR="00167AC8" w:rsidRDefault="00167AC8" w:rsidP="00167AC8">
      <w:pPr>
        <w:ind w:left="567" w:firstLine="0"/>
      </w:pPr>
    </w:p>
    <w:p w14:paraId="45AB1EC7" w14:textId="17813D26" w:rsidR="00167AC8" w:rsidRDefault="00167AC8" w:rsidP="00167AC8">
      <w:pPr>
        <w:ind w:left="567" w:firstLine="0"/>
      </w:pPr>
      <w:r>
        <w:t>Лидеры:</w:t>
      </w:r>
    </w:p>
    <w:p w14:paraId="50C8871E" w14:textId="6C8BD9B7" w:rsidR="00167AC8" w:rsidRDefault="00167AC8" w:rsidP="00167AC8">
      <w:pPr>
        <w:pStyle w:val="ac"/>
        <w:numPr>
          <w:ilvl w:val="0"/>
          <w:numId w:val="9"/>
        </w:numPr>
        <w:ind w:left="0" w:firstLine="927"/>
      </w:pPr>
      <w:r>
        <w:t>Moodle</w:t>
      </w:r>
      <w:r w:rsidR="00117C95">
        <w:t>: наиболее</w:t>
      </w:r>
      <w:r>
        <w:t xml:space="preserve"> используемая платформа для образовательных учреждений, предоставляющая широкий функционал для управления курсами и мероприятиями.</w:t>
      </w:r>
    </w:p>
    <w:p w14:paraId="362195A5" w14:textId="77777777" w:rsidR="00167AC8" w:rsidRDefault="00167AC8" w:rsidP="00167AC8">
      <w:pPr>
        <w:pStyle w:val="ac"/>
        <w:numPr>
          <w:ilvl w:val="0"/>
          <w:numId w:val="9"/>
        </w:numPr>
        <w:ind w:left="0" w:firstLine="927"/>
      </w:pPr>
      <w:r>
        <w:t>Google Classroom: Популярный среди учебных заведений за свою простоту и интеграцию с другими сервисами Google.</w:t>
      </w:r>
    </w:p>
    <w:p w14:paraId="5CCA535D" w14:textId="77777777" w:rsidR="00167AC8" w:rsidRDefault="00167AC8" w:rsidP="00167AC8"/>
    <w:p w14:paraId="41769875" w14:textId="519933DD" w:rsidR="00167AC8" w:rsidRDefault="00117C95" w:rsidP="00117C95">
      <w:pPr>
        <w:pStyle w:val="aa"/>
      </w:pPr>
      <w:r>
        <w:t xml:space="preserve">4.2. </w:t>
      </w:r>
      <w:r w:rsidR="00167AC8">
        <w:t>Определение цены и способа доставки, используемые конкурентами</w:t>
      </w:r>
    </w:p>
    <w:p w14:paraId="374916AF" w14:textId="5FC7D2D3" w:rsidR="00167AC8" w:rsidRDefault="00167AC8" w:rsidP="00167AC8">
      <w:r>
        <w:t>Цены:</w:t>
      </w:r>
    </w:p>
    <w:p w14:paraId="54BFCB3C" w14:textId="5A158120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>Moodle:</w:t>
      </w:r>
      <w:r w:rsidR="00117C95">
        <w:t xml:space="preserve"> </w:t>
      </w:r>
      <w:r>
        <w:t>Бесплатная основная версия с возможностью платных плагинов и услуг настройки. Цена за услуги поддержки может варьироваться.</w:t>
      </w:r>
    </w:p>
    <w:p w14:paraId="487F3C5F" w14:textId="0A3F2C5E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>Google Classroom</w:t>
      </w:r>
      <w:r w:rsidR="00117C95">
        <w:t>: бесплатно</w:t>
      </w:r>
      <w:r>
        <w:t xml:space="preserve"> для образовательных учреждений, входящих в Google Workspace for Education.</w:t>
      </w:r>
    </w:p>
    <w:p w14:paraId="543BD16B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>Asana: Бесплатный базовый план с ограничениями, платные планы начинаются от $10.99 за пользователя в месяц.</w:t>
      </w:r>
    </w:p>
    <w:p w14:paraId="15DDC599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>Trello: Бесплатный базовый доступ, плата начинается от $5 за пользователя в месяц для Pro-версии.</w:t>
      </w:r>
    </w:p>
    <w:p w14:paraId="00047F69" w14:textId="77777777" w:rsidR="00167AC8" w:rsidRDefault="00167AC8" w:rsidP="00167AC8"/>
    <w:p w14:paraId="77F23C3F" w14:textId="569271E1" w:rsidR="00167AC8" w:rsidRDefault="00167AC8" w:rsidP="00167AC8">
      <w:r>
        <w:t>Способы доставки:</w:t>
      </w:r>
    </w:p>
    <w:p w14:paraId="22FE2989" w14:textId="77777777" w:rsidR="00167AC8" w:rsidRDefault="00167AC8" w:rsidP="00167AC8">
      <w:r>
        <w:t>Все перечисленные платформы предоставляют свои услуги качестве облачных решений (SaaS), доступных через интернет, что позволяет пользователям использовать их на любом устройстве.</w:t>
      </w:r>
    </w:p>
    <w:p w14:paraId="4923CF23" w14:textId="77777777" w:rsidR="00167AC8" w:rsidRDefault="00167AC8" w:rsidP="00167AC8"/>
    <w:p w14:paraId="0B8C2EEF" w14:textId="65A2C2F3" w:rsidR="00167AC8" w:rsidRDefault="00167AC8" w:rsidP="00167AC8">
      <w:r>
        <w:t>Анализ демонстрационных версий:</w:t>
      </w:r>
    </w:p>
    <w:p w14:paraId="1BF14937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>Moodle: Доступна демо-версия на официальном сайте.</w:t>
      </w:r>
    </w:p>
    <w:p w14:paraId="17757C93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>Google Classroom: Возможность создания класса с ограниченными функциями для демонстрации.</w:t>
      </w:r>
    </w:p>
    <w:p w14:paraId="1138DF75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lastRenderedPageBreak/>
        <w:t>Asana: Доступен бесплатный базовый аккаунт для пробного использования.</w:t>
      </w:r>
    </w:p>
    <w:p w14:paraId="4DE14CFE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>Trello: Предлагает бесплатную версию, позволяющую ознакомиться с функционалом.</w:t>
      </w:r>
    </w:p>
    <w:p w14:paraId="3188CB13" w14:textId="77777777" w:rsidR="00167AC8" w:rsidRDefault="00167AC8" w:rsidP="00167AC8"/>
    <w:p w14:paraId="57537CAC" w14:textId="2A96B15E" w:rsidR="00167AC8" w:rsidRDefault="00FC0015" w:rsidP="00FC0015">
      <w:pPr>
        <w:pStyle w:val="aa"/>
      </w:pPr>
      <w:r>
        <w:t xml:space="preserve">4.3. </w:t>
      </w:r>
      <w:r w:rsidR="00167AC8">
        <w:t>Составление списка проблем</w:t>
      </w:r>
    </w:p>
    <w:p w14:paraId="38E2A881" w14:textId="77777777" w:rsidR="00167AC8" w:rsidRDefault="00167AC8" w:rsidP="00167AC8">
      <w:pPr>
        <w:pStyle w:val="ac"/>
        <w:numPr>
          <w:ilvl w:val="0"/>
          <w:numId w:val="11"/>
        </w:numPr>
        <w:ind w:left="0" w:firstLine="927"/>
      </w:pPr>
      <w:r>
        <w:t>Нехватка специализированных функций для образовательных мероприятий: Многие платформы не предлагают глубокой аналитики или адаптации под учебный процесс.</w:t>
      </w:r>
    </w:p>
    <w:p w14:paraId="6A67246B" w14:textId="77777777" w:rsidR="00167AC8" w:rsidRDefault="00167AC8" w:rsidP="00167AC8">
      <w:pPr>
        <w:pStyle w:val="ac"/>
        <w:numPr>
          <w:ilvl w:val="0"/>
          <w:numId w:val="11"/>
        </w:numPr>
        <w:ind w:left="0" w:firstLine="927"/>
      </w:pPr>
      <w:r>
        <w:t>Сложности с интеграцией: Потребность в интеграции нескольких систем для достижения полной функциональности.</w:t>
      </w:r>
    </w:p>
    <w:p w14:paraId="11ED089F" w14:textId="77777777" w:rsidR="00167AC8" w:rsidRDefault="00167AC8" w:rsidP="00167AC8">
      <w:pPr>
        <w:pStyle w:val="ac"/>
        <w:numPr>
          <w:ilvl w:val="0"/>
          <w:numId w:val="11"/>
        </w:numPr>
        <w:ind w:left="0" w:firstLine="927"/>
      </w:pPr>
      <w:r>
        <w:t>Отсутствие модулей для отслеживания успеваемости: Учет усилий по работе студентов на мероприятиях часто не включён в стандартный функционал.</w:t>
      </w:r>
    </w:p>
    <w:p w14:paraId="4D7076E1" w14:textId="77777777" w:rsidR="00167AC8" w:rsidRDefault="00167AC8" w:rsidP="00167AC8">
      <w:pPr>
        <w:pStyle w:val="ac"/>
        <w:numPr>
          <w:ilvl w:val="0"/>
          <w:numId w:val="11"/>
        </w:numPr>
        <w:ind w:left="0" w:firstLine="927"/>
      </w:pPr>
      <w:r>
        <w:t>Проблемы с персонализацией: Отсутствие возможности для кастомизации интерфейса под специфические нужды учреждения.</w:t>
      </w:r>
    </w:p>
    <w:p w14:paraId="5356BE9E" w14:textId="77777777" w:rsidR="00167AC8" w:rsidRDefault="00167AC8" w:rsidP="00167AC8"/>
    <w:p w14:paraId="6E8D7BA3" w14:textId="61E01288" w:rsidR="00167AC8" w:rsidRDefault="00FC0015" w:rsidP="00FC0015">
      <w:pPr>
        <w:pStyle w:val="aa"/>
      </w:pPr>
      <w:r>
        <w:t xml:space="preserve">4.4. </w:t>
      </w:r>
      <w:r w:rsidR="00167AC8">
        <w:t>Список возможностей</w:t>
      </w:r>
    </w:p>
    <w:p w14:paraId="44CD1D9E" w14:textId="77777777" w:rsidR="00167AC8" w:rsidRDefault="00167AC8" w:rsidP="00167AC8">
      <w:r>
        <w:t>Возможности, реализованные конкурентами:</w:t>
      </w:r>
    </w:p>
    <w:p w14:paraId="0BF6048D" w14:textId="77777777" w:rsidR="00167AC8" w:rsidRDefault="00167AC8" w:rsidP="00167AC8">
      <w:pPr>
        <w:pStyle w:val="ac"/>
        <w:numPr>
          <w:ilvl w:val="0"/>
          <w:numId w:val="12"/>
        </w:numPr>
        <w:ind w:left="0" w:firstLine="927"/>
      </w:pPr>
      <w:r>
        <w:t>Moodle:</w:t>
      </w:r>
    </w:p>
    <w:p w14:paraId="78195A01" w14:textId="77777777" w:rsidR="00167AC8" w:rsidRDefault="00167AC8" w:rsidP="00167AC8">
      <w:pPr>
        <w:pStyle w:val="ac"/>
        <w:numPr>
          <w:ilvl w:val="1"/>
          <w:numId w:val="12"/>
        </w:numPr>
      </w:pPr>
      <w:r>
        <w:t>Масштабируемость.</w:t>
      </w:r>
    </w:p>
    <w:p w14:paraId="7F9ECED2" w14:textId="77777777" w:rsidR="00167AC8" w:rsidRDefault="00167AC8" w:rsidP="00167AC8">
      <w:pPr>
        <w:pStyle w:val="ac"/>
        <w:numPr>
          <w:ilvl w:val="1"/>
          <w:numId w:val="12"/>
        </w:numPr>
      </w:pPr>
      <w:r>
        <w:t>Интеграция с различными плагинами.</w:t>
      </w:r>
    </w:p>
    <w:p w14:paraId="0A71553D" w14:textId="77777777" w:rsidR="00167AC8" w:rsidRDefault="00167AC8" w:rsidP="00167AC8">
      <w:pPr>
        <w:pStyle w:val="ac"/>
        <w:numPr>
          <w:ilvl w:val="1"/>
          <w:numId w:val="12"/>
        </w:numPr>
      </w:pPr>
      <w:r>
        <w:t>Управление успеваемостью и обратной связью.</w:t>
      </w:r>
    </w:p>
    <w:p w14:paraId="74021D0D" w14:textId="77777777" w:rsidR="00167AC8" w:rsidRDefault="00167AC8" w:rsidP="00167AC8">
      <w:pPr>
        <w:pStyle w:val="ac"/>
        <w:numPr>
          <w:ilvl w:val="0"/>
          <w:numId w:val="12"/>
        </w:numPr>
        <w:ind w:left="0" w:firstLine="927"/>
      </w:pPr>
      <w:r>
        <w:t>Google Classroom:</w:t>
      </w:r>
    </w:p>
    <w:p w14:paraId="1021647A" w14:textId="77777777" w:rsidR="00167AC8" w:rsidRDefault="00167AC8" w:rsidP="00167AC8">
      <w:pPr>
        <w:pStyle w:val="ac"/>
        <w:numPr>
          <w:ilvl w:val="1"/>
          <w:numId w:val="12"/>
        </w:numPr>
      </w:pPr>
      <w:r>
        <w:t>Интеграция с фильтрацией информации о студентах и их активности.</w:t>
      </w:r>
    </w:p>
    <w:p w14:paraId="6C184D65" w14:textId="77777777" w:rsidR="00167AC8" w:rsidRDefault="00167AC8" w:rsidP="00167AC8">
      <w:pPr>
        <w:pStyle w:val="ac"/>
        <w:numPr>
          <w:ilvl w:val="0"/>
          <w:numId w:val="12"/>
        </w:numPr>
        <w:ind w:left="0" w:firstLine="927"/>
      </w:pPr>
      <w:r>
        <w:t>Asana и Trello:</w:t>
      </w:r>
    </w:p>
    <w:p w14:paraId="7B5E1AEB" w14:textId="77777777" w:rsidR="00167AC8" w:rsidRDefault="00167AC8" w:rsidP="00167AC8">
      <w:pPr>
        <w:pStyle w:val="ac"/>
        <w:numPr>
          <w:ilvl w:val="1"/>
          <w:numId w:val="12"/>
        </w:numPr>
      </w:pPr>
      <w:r>
        <w:t>Гибкость в управлении проектами и задачами.</w:t>
      </w:r>
    </w:p>
    <w:p w14:paraId="643B93B1" w14:textId="77777777" w:rsidR="00167AC8" w:rsidRDefault="00167AC8" w:rsidP="00167AC8">
      <w:pPr>
        <w:pStyle w:val="ac"/>
        <w:numPr>
          <w:ilvl w:val="1"/>
          <w:numId w:val="12"/>
        </w:numPr>
      </w:pPr>
      <w:r>
        <w:t>Возможности, которые могут быть реализованы:</w:t>
      </w:r>
    </w:p>
    <w:p w14:paraId="5C9DE3E9" w14:textId="77777777" w:rsidR="00167AC8" w:rsidRDefault="00167AC8" w:rsidP="00167AC8">
      <w:pPr>
        <w:pStyle w:val="ac"/>
        <w:numPr>
          <w:ilvl w:val="1"/>
          <w:numId w:val="12"/>
        </w:numPr>
      </w:pPr>
      <w:r>
        <w:t>Глубокая интеграция с учебными системами для учета успеваемости.</w:t>
      </w:r>
    </w:p>
    <w:p w14:paraId="303D5017" w14:textId="77777777" w:rsidR="00167AC8" w:rsidRDefault="00167AC8" w:rsidP="00167AC8">
      <w:pPr>
        <w:pStyle w:val="ac"/>
        <w:numPr>
          <w:ilvl w:val="1"/>
          <w:numId w:val="12"/>
        </w:numPr>
      </w:pPr>
      <w:r>
        <w:t>Модули для обратной связи и анализа эффективности мероприятий.</w:t>
      </w:r>
    </w:p>
    <w:p w14:paraId="6EF9897B" w14:textId="3B365228" w:rsidR="007472B7" w:rsidRDefault="00167AC8" w:rsidP="00167AC8">
      <w:pPr>
        <w:pStyle w:val="ac"/>
        <w:numPr>
          <w:ilvl w:val="1"/>
          <w:numId w:val="12"/>
        </w:numPr>
      </w:pPr>
      <w:r>
        <w:t>Специальные функции для бронирования ресурсов (аудиторий), которые недоступны в текущих решениях.</w:t>
      </w:r>
    </w:p>
    <w:p w14:paraId="5F228C92" w14:textId="77777777" w:rsidR="00252C28" w:rsidRDefault="00252C28" w:rsidP="00252C28"/>
    <w:p w14:paraId="510F1EB5" w14:textId="1AB55078" w:rsidR="00167AC8" w:rsidRDefault="00FC0015" w:rsidP="00FC0015">
      <w:pPr>
        <w:pStyle w:val="aa"/>
      </w:pPr>
      <w:r>
        <w:t xml:space="preserve">4.5. </w:t>
      </w:r>
      <w:r w:rsidR="00167AC8" w:rsidRPr="00167AC8">
        <w:t>Резюме сильнейших конкурентов</w:t>
      </w:r>
    </w:p>
    <w:p w14:paraId="0DF51F4C" w14:textId="175F99E0" w:rsidR="00252C28" w:rsidRPr="00252C28" w:rsidRDefault="00252C28" w:rsidP="00252C28">
      <w:pPr>
        <w:rPr>
          <w:i/>
          <w:iCs/>
        </w:rPr>
      </w:pPr>
      <w:r w:rsidRPr="00252C28">
        <w:rPr>
          <w:i/>
          <w:iCs/>
        </w:rPr>
        <w:t>Таблица 12 – Сильнейшие конкуренты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9"/>
        <w:gridCol w:w="2970"/>
        <w:gridCol w:w="2353"/>
        <w:gridCol w:w="2656"/>
      </w:tblGrid>
      <w:tr w:rsidR="00252C28" w14:paraId="7B6CC777" w14:textId="77777777" w:rsidTr="00252C28">
        <w:tc>
          <w:tcPr>
            <w:tcW w:w="0" w:type="auto"/>
          </w:tcPr>
          <w:p w14:paraId="2F56E37E" w14:textId="46804F0D" w:rsidR="00252C28" w:rsidRPr="00252C28" w:rsidRDefault="00252C28" w:rsidP="00252C28">
            <w:pPr>
              <w:ind w:firstLine="0"/>
              <w:jc w:val="center"/>
              <w:rPr>
                <w:b/>
                <w:bCs/>
              </w:rPr>
            </w:pPr>
            <w:r w:rsidRPr="00252C28">
              <w:rPr>
                <w:b/>
                <w:bCs/>
              </w:rPr>
              <w:lastRenderedPageBreak/>
              <w:t>Конкурент</w:t>
            </w:r>
          </w:p>
        </w:tc>
        <w:tc>
          <w:tcPr>
            <w:tcW w:w="0" w:type="auto"/>
          </w:tcPr>
          <w:p w14:paraId="33621790" w14:textId="436572E6" w:rsidR="00252C28" w:rsidRPr="00252C28" w:rsidRDefault="00252C28" w:rsidP="00252C28">
            <w:pPr>
              <w:ind w:firstLine="0"/>
              <w:jc w:val="center"/>
              <w:rPr>
                <w:b/>
                <w:bCs/>
              </w:rPr>
            </w:pPr>
            <w:r w:rsidRPr="00252C28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</w:tcPr>
          <w:p w14:paraId="552ED165" w14:textId="25F5BED8" w:rsidR="00252C28" w:rsidRPr="00252C28" w:rsidRDefault="00252C28" w:rsidP="00252C28">
            <w:pPr>
              <w:ind w:firstLine="0"/>
              <w:jc w:val="center"/>
              <w:rPr>
                <w:b/>
                <w:bCs/>
              </w:rPr>
            </w:pPr>
            <w:r w:rsidRPr="00252C28">
              <w:rPr>
                <w:b/>
                <w:bCs/>
              </w:rPr>
              <w:t>Недостатки</w:t>
            </w:r>
          </w:p>
        </w:tc>
        <w:tc>
          <w:tcPr>
            <w:tcW w:w="0" w:type="auto"/>
          </w:tcPr>
          <w:p w14:paraId="0023E09E" w14:textId="5FA71D6A" w:rsidR="00252C28" w:rsidRPr="00252C28" w:rsidRDefault="00252C28" w:rsidP="00252C28">
            <w:pPr>
              <w:ind w:firstLine="0"/>
              <w:jc w:val="center"/>
              <w:rPr>
                <w:b/>
                <w:bCs/>
              </w:rPr>
            </w:pPr>
            <w:r w:rsidRPr="00252C28">
              <w:rPr>
                <w:b/>
                <w:bCs/>
              </w:rPr>
              <w:t>Интересные идеи</w:t>
            </w:r>
          </w:p>
        </w:tc>
      </w:tr>
      <w:tr w:rsidR="00252C28" w14:paraId="53522B14" w14:textId="77777777" w:rsidTr="00252C28">
        <w:tc>
          <w:tcPr>
            <w:tcW w:w="0" w:type="auto"/>
          </w:tcPr>
          <w:p w14:paraId="172D17AC" w14:textId="29204726" w:rsidR="00252C28" w:rsidRDefault="00252C28" w:rsidP="00252C28">
            <w:pPr>
              <w:ind w:firstLine="0"/>
            </w:pPr>
            <w:r w:rsidRPr="00265907">
              <w:t>Moodle</w:t>
            </w:r>
          </w:p>
        </w:tc>
        <w:tc>
          <w:tcPr>
            <w:tcW w:w="0" w:type="auto"/>
          </w:tcPr>
          <w:p w14:paraId="37F1D184" w14:textId="565635E6" w:rsidR="00252C28" w:rsidRDefault="00252C28" w:rsidP="00252C28">
            <w:pPr>
              <w:ind w:firstLine="0"/>
            </w:pPr>
            <w:r w:rsidRPr="00265907">
              <w:t>Лидер среди образовательных учреждений, гибкость.</w:t>
            </w:r>
          </w:p>
        </w:tc>
        <w:tc>
          <w:tcPr>
            <w:tcW w:w="0" w:type="auto"/>
          </w:tcPr>
          <w:p w14:paraId="52FF78FD" w14:textId="445EA221" w:rsidR="00252C28" w:rsidRDefault="00252C28" w:rsidP="00252C28">
            <w:pPr>
              <w:ind w:firstLine="0"/>
            </w:pPr>
            <w:r w:rsidRPr="00265907">
              <w:t>Высокие затраты на настройку и трудоемкость.</w:t>
            </w:r>
          </w:p>
        </w:tc>
        <w:tc>
          <w:tcPr>
            <w:tcW w:w="0" w:type="auto"/>
          </w:tcPr>
          <w:p w14:paraId="2DD1590E" w14:textId="7D7EA334" w:rsidR="00252C28" w:rsidRDefault="00252C28" w:rsidP="00252C28">
            <w:pPr>
              <w:ind w:firstLine="0"/>
            </w:pPr>
            <w:r w:rsidRPr="00265907">
              <w:t>Использование плагинов для кастомизации.</w:t>
            </w:r>
          </w:p>
        </w:tc>
      </w:tr>
      <w:tr w:rsidR="00252C28" w14:paraId="577E5592" w14:textId="77777777" w:rsidTr="00252C28">
        <w:tc>
          <w:tcPr>
            <w:tcW w:w="0" w:type="auto"/>
          </w:tcPr>
          <w:p w14:paraId="377F0CF7" w14:textId="2312BEA4" w:rsidR="00252C28" w:rsidRDefault="00252C28" w:rsidP="00252C28">
            <w:pPr>
              <w:ind w:firstLine="0"/>
            </w:pPr>
            <w:r w:rsidRPr="00265907">
              <w:t>Google Classroom</w:t>
            </w:r>
          </w:p>
        </w:tc>
        <w:tc>
          <w:tcPr>
            <w:tcW w:w="0" w:type="auto"/>
          </w:tcPr>
          <w:p w14:paraId="20213766" w14:textId="21285C1E" w:rsidR="00252C28" w:rsidRDefault="00252C28" w:rsidP="00252C28">
            <w:pPr>
              <w:ind w:firstLine="0"/>
            </w:pPr>
            <w:r w:rsidRPr="00265907">
              <w:t>Интуитивный интерфейс, бесплатная версия.</w:t>
            </w:r>
          </w:p>
        </w:tc>
        <w:tc>
          <w:tcPr>
            <w:tcW w:w="0" w:type="auto"/>
          </w:tcPr>
          <w:p w14:paraId="35570B76" w14:textId="2462A9C4" w:rsidR="00252C28" w:rsidRDefault="00252C28" w:rsidP="00252C28">
            <w:pPr>
              <w:ind w:firstLine="0"/>
            </w:pPr>
            <w:r w:rsidRPr="00265907">
              <w:t>Ограниченный функционал для мероприятий.</w:t>
            </w:r>
          </w:p>
        </w:tc>
        <w:tc>
          <w:tcPr>
            <w:tcW w:w="0" w:type="auto"/>
          </w:tcPr>
          <w:p w14:paraId="675F8BAD" w14:textId="781786E3" w:rsidR="00252C28" w:rsidRDefault="00252C28" w:rsidP="00252C28">
            <w:pPr>
              <w:ind w:firstLine="0"/>
            </w:pPr>
            <w:r w:rsidRPr="00265907">
              <w:t>Внедрение обратной связи и аналитики успеваемости.</w:t>
            </w:r>
          </w:p>
        </w:tc>
      </w:tr>
      <w:tr w:rsidR="00252C28" w14:paraId="1ABF381D" w14:textId="77777777" w:rsidTr="00252C28">
        <w:tc>
          <w:tcPr>
            <w:tcW w:w="0" w:type="auto"/>
          </w:tcPr>
          <w:p w14:paraId="24A5A732" w14:textId="399EA5A1" w:rsidR="00252C28" w:rsidRDefault="00252C28" w:rsidP="00252C28">
            <w:pPr>
              <w:ind w:firstLine="0"/>
            </w:pPr>
            <w:r w:rsidRPr="00265907">
              <w:t>Asana</w:t>
            </w:r>
          </w:p>
        </w:tc>
        <w:tc>
          <w:tcPr>
            <w:tcW w:w="0" w:type="auto"/>
          </w:tcPr>
          <w:p w14:paraId="020BE4E3" w14:textId="1644F260" w:rsidR="00252C28" w:rsidRDefault="00252C28" w:rsidP="00252C28">
            <w:pPr>
              <w:ind w:firstLine="0"/>
            </w:pPr>
            <w:r w:rsidRPr="00265907">
              <w:t>Хорошая визуализация задач, широкая функциональность.</w:t>
            </w:r>
          </w:p>
        </w:tc>
        <w:tc>
          <w:tcPr>
            <w:tcW w:w="0" w:type="auto"/>
          </w:tcPr>
          <w:p w14:paraId="1D588307" w14:textId="6E12FB07" w:rsidR="00252C28" w:rsidRDefault="00252C28" w:rsidP="00252C28">
            <w:pPr>
              <w:ind w:firstLine="0"/>
            </w:pPr>
            <w:r w:rsidRPr="00265907">
              <w:t>Не ориентирован на академические нужды.</w:t>
            </w:r>
          </w:p>
        </w:tc>
        <w:tc>
          <w:tcPr>
            <w:tcW w:w="0" w:type="auto"/>
          </w:tcPr>
          <w:p w14:paraId="67A75D9D" w14:textId="6935378C" w:rsidR="00252C28" w:rsidRDefault="00252C28" w:rsidP="00252C28">
            <w:pPr>
              <w:ind w:firstLine="0"/>
            </w:pPr>
            <w:r w:rsidRPr="00265907">
              <w:t>Разработка образовательных шаблонов.</w:t>
            </w:r>
          </w:p>
        </w:tc>
      </w:tr>
    </w:tbl>
    <w:p w14:paraId="0BAA7C31" w14:textId="0AE87846" w:rsidR="00167AC8" w:rsidRDefault="00167AC8" w:rsidP="00167AC8"/>
    <w:p w14:paraId="4EFDDCAB" w14:textId="003E1E8F" w:rsidR="00252C28" w:rsidRDefault="00FC0015" w:rsidP="00FC0015">
      <w:pPr>
        <w:pStyle w:val="aa"/>
      </w:pPr>
      <w:r>
        <w:t xml:space="preserve">4.6. </w:t>
      </w:r>
      <w:r w:rsidR="00252C28">
        <w:t>Конкурентное положение на рынке</w:t>
      </w:r>
    </w:p>
    <w:p w14:paraId="7C0774A5" w14:textId="77777777" w:rsidR="00252C28" w:rsidRDefault="00252C28" w:rsidP="00252C28">
      <w:pPr>
        <w:pStyle w:val="ac"/>
        <w:numPr>
          <w:ilvl w:val="0"/>
          <w:numId w:val="13"/>
        </w:numPr>
      </w:pPr>
      <w:r>
        <w:t>Зрелость целевой аудитории</w:t>
      </w:r>
    </w:p>
    <w:p w14:paraId="4512C6B1" w14:textId="77777777" w:rsidR="00252C28" w:rsidRDefault="00252C28" w:rsidP="00FC0015">
      <w:r>
        <w:t>Учебные заведения, включая школы, колледжи и университеты, представляют зрелую целевую аудиторию, которая активно использует цифровые технологии для управления учебными процессами и мероприятиями.</w:t>
      </w:r>
    </w:p>
    <w:p w14:paraId="7C5D4BBD" w14:textId="77777777" w:rsidR="00252C28" w:rsidRDefault="00252C28" w:rsidP="00FC0015">
      <w:r>
        <w:t>Потребность в специализированных решениях растет, с учетом перехода на гибридные форматы обучения и мероприятий.</w:t>
      </w:r>
    </w:p>
    <w:p w14:paraId="222F90E4" w14:textId="77777777" w:rsidR="00252C28" w:rsidRDefault="00252C28" w:rsidP="00252C28">
      <w:pPr>
        <w:pStyle w:val="ac"/>
        <w:numPr>
          <w:ilvl w:val="0"/>
          <w:numId w:val="13"/>
        </w:numPr>
      </w:pPr>
      <w:r>
        <w:t>Выделенные продукты</w:t>
      </w:r>
    </w:p>
    <w:p w14:paraId="4F9F4E9C" w14:textId="6A26F7D7" w:rsidR="006929A2" w:rsidRDefault="00252C28" w:rsidP="00FC0015">
      <w:r>
        <w:t>Конкуренция будет осуществляться не только с общими платформами для управления событиями, но и с узкоспециализированными образовательными инструментами, которые могут интегрироваться в существующие системы управления учебным процессом.</w:t>
      </w:r>
    </w:p>
    <w:p w14:paraId="312FCFD6" w14:textId="12CAF93B" w:rsidR="006929A2" w:rsidRDefault="00FC0015" w:rsidP="00534423">
      <w:pPr>
        <w:pStyle w:val="1"/>
        <w:rPr>
          <w:i/>
          <w:iCs/>
        </w:rPr>
      </w:pPr>
      <w:bookmarkStart w:id="15" w:name="_Toc184228335"/>
      <w:r>
        <w:t>5</w:t>
      </w:r>
      <w:r w:rsidR="00366A8E">
        <w:t xml:space="preserve">. </w:t>
      </w:r>
      <w:r w:rsidR="00252C28">
        <w:t>Реестр функциональные и нефункциональных требований к продукту</w:t>
      </w:r>
      <w:bookmarkEnd w:id="15"/>
    </w:p>
    <w:p w14:paraId="53F4249A" w14:textId="18B6A049" w:rsidR="00CE2250" w:rsidRPr="00CE2250" w:rsidRDefault="00CE2250" w:rsidP="00CE2250">
      <w:pPr>
        <w:rPr>
          <w:i/>
          <w:iCs/>
        </w:rPr>
      </w:pPr>
      <w:r w:rsidRPr="00CE2250">
        <w:rPr>
          <w:i/>
          <w:iCs/>
        </w:rPr>
        <w:t>Таблица 13 - Реестр функциональных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2799"/>
        <w:gridCol w:w="6331"/>
      </w:tblGrid>
      <w:tr w:rsidR="00CE2250" w14:paraId="3EFBE2D2" w14:textId="77777777" w:rsidTr="00CE2250">
        <w:trPr>
          <w:tblHeader/>
        </w:trPr>
        <w:tc>
          <w:tcPr>
            <w:tcW w:w="0" w:type="auto"/>
          </w:tcPr>
          <w:p w14:paraId="4FDB3045" w14:textId="0CE9965F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26D7B43D" w14:textId="783A758D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Требование</w:t>
            </w:r>
          </w:p>
        </w:tc>
        <w:tc>
          <w:tcPr>
            <w:tcW w:w="0" w:type="auto"/>
          </w:tcPr>
          <w:p w14:paraId="3C2A5496" w14:textId="75BCA784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Описание</w:t>
            </w:r>
          </w:p>
        </w:tc>
      </w:tr>
      <w:tr w:rsidR="00CE2250" w14:paraId="2D0FE6C1" w14:textId="77777777" w:rsidTr="00CE2250">
        <w:tc>
          <w:tcPr>
            <w:tcW w:w="0" w:type="auto"/>
          </w:tcPr>
          <w:p w14:paraId="60397472" w14:textId="6173788C" w:rsidR="00CE2250" w:rsidRDefault="00CE2250" w:rsidP="00CE2250">
            <w:pPr>
              <w:ind w:firstLine="0"/>
            </w:pPr>
            <w:r w:rsidRPr="007C79F1">
              <w:t>1</w:t>
            </w:r>
          </w:p>
        </w:tc>
        <w:tc>
          <w:tcPr>
            <w:tcW w:w="0" w:type="auto"/>
          </w:tcPr>
          <w:p w14:paraId="1735114F" w14:textId="25E48DF8" w:rsidR="00CE2250" w:rsidRDefault="00CE2250" w:rsidP="00CE2250">
            <w:pPr>
              <w:ind w:firstLine="0"/>
            </w:pPr>
            <w:r w:rsidRPr="007C79F1">
              <w:t>Создание и управление событиями</w:t>
            </w:r>
          </w:p>
        </w:tc>
        <w:tc>
          <w:tcPr>
            <w:tcW w:w="0" w:type="auto"/>
          </w:tcPr>
          <w:p w14:paraId="69E5B9A5" w14:textId="4C272747" w:rsidR="00CE2250" w:rsidRDefault="00CE2250" w:rsidP="00CE2250">
            <w:pPr>
              <w:ind w:firstLine="0"/>
            </w:pPr>
            <w:r w:rsidRPr="007C79F1">
              <w:t>Система должна позволять пользователям создавать, редактировать и удалять мероприятия с возможностью добавления описаний, времени и ресурсов.</w:t>
            </w:r>
          </w:p>
        </w:tc>
      </w:tr>
      <w:tr w:rsidR="00CE2250" w14:paraId="5C503593" w14:textId="77777777" w:rsidTr="00CE2250">
        <w:tc>
          <w:tcPr>
            <w:tcW w:w="0" w:type="auto"/>
          </w:tcPr>
          <w:p w14:paraId="56143E99" w14:textId="151AB3E0" w:rsidR="00CE2250" w:rsidRDefault="00CE2250" w:rsidP="00CE2250">
            <w:pPr>
              <w:ind w:firstLine="0"/>
            </w:pPr>
            <w:r w:rsidRPr="007C79F1">
              <w:t>2</w:t>
            </w:r>
          </w:p>
        </w:tc>
        <w:tc>
          <w:tcPr>
            <w:tcW w:w="0" w:type="auto"/>
          </w:tcPr>
          <w:p w14:paraId="61B24E2B" w14:textId="3C734D20" w:rsidR="00CE2250" w:rsidRDefault="00CE2250" w:rsidP="00CE2250">
            <w:pPr>
              <w:ind w:firstLine="0"/>
            </w:pPr>
            <w:r w:rsidRPr="007C79F1">
              <w:t>Бронирование ресурсов</w:t>
            </w:r>
          </w:p>
        </w:tc>
        <w:tc>
          <w:tcPr>
            <w:tcW w:w="0" w:type="auto"/>
          </w:tcPr>
          <w:p w14:paraId="106DB89E" w14:textId="2E6299AC" w:rsidR="00CE2250" w:rsidRDefault="00CE2250" w:rsidP="00CE2250">
            <w:pPr>
              <w:ind w:firstLine="0"/>
            </w:pPr>
            <w:r w:rsidRPr="007C79F1">
              <w:t>Пользователи должны иметь возможность просматривать доступные аудитории и оборудование, а также бронировать их для мероприятий.</w:t>
            </w:r>
          </w:p>
        </w:tc>
      </w:tr>
      <w:tr w:rsidR="00CE2250" w14:paraId="62640A31" w14:textId="77777777" w:rsidTr="00CE2250">
        <w:tc>
          <w:tcPr>
            <w:tcW w:w="0" w:type="auto"/>
          </w:tcPr>
          <w:p w14:paraId="54119C7F" w14:textId="389F2628" w:rsidR="00CE2250" w:rsidRDefault="006968B6" w:rsidP="00CE2250">
            <w:pPr>
              <w:ind w:firstLine="0"/>
            </w:pPr>
            <w:r>
              <w:t>3</w:t>
            </w:r>
          </w:p>
        </w:tc>
        <w:tc>
          <w:tcPr>
            <w:tcW w:w="0" w:type="auto"/>
          </w:tcPr>
          <w:p w14:paraId="42AD8F53" w14:textId="0D59532A" w:rsidR="00CE2250" w:rsidRDefault="00CE2250" w:rsidP="00CE2250">
            <w:pPr>
              <w:ind w:firstLine="0"/>
            </w:pPr>
            <w:r w:rsidRPr="007C79F1">
              <w:t>Генерация отчетов</w:t>
            </w:r>
          </w:p>
        </w:tc>
        <w:tc>
          <w:tcPr>
            <w:tcW w:w="0" w:type="auto"/>
          </w:tcPr>
          <w:p w14:paraId="17603F2B" w14:textId="36D827FB" w:rsidR="00CE2250" w:rsidRDefault="00CE2250" w:rsidP="00CE2250">
            <w:pPr>
              <w:ind w:firstLine="0"/>
            </w:pPr>
            <w:r w:rsidRPr="007C79F1">
              <w:t>Реализация функции, позволяющей формировать отчеты по успеваемости, посещаемости и обратной связи от участников мероприятий.</w:t>
            </w:r>
          </w:p>
        </w:tc>
      </w:tr>
      <w:tr w:rsidR="00CE2250" w14:paraId="54788870" w14:textId="77777777" w:rsidTr="00CE2250">
        <w:tc>
          <w:tcPr>
            <w:tcW w:w="0" w:type="auto"/>
          </w:tcPr>
          <w:p w14:paraId="32E7F522" w14:textId="0BF3817B" w:rsidR="00CE2250" w:rsidRDefault="006968B6" w:rsidP="00CE2250">
            <w:pPr>
              <w:ind w:firstLine="0"/>
            </w:pPr>
            <w:r>
              <w:lastRenderedPageBreak/>
              <w:t>4</w:t>
            </w:r>
          </w:p>
        </w:tc>
        <w:tc>
          <w:tcPr>
            <w:tcW w:w="0" w:type="auto"/>
          </w:tcPr>
          <w:p w14:paraId="07B3F272" w14:textId="38EA6234" w:rsidR="00CE2250" w:rsidRDefault="00CE2250" w:rsidP="00CE2250">
            <w:pPr>
              <w:ind w:firstLine="0"/>
            </w:pPr>
            <w:r w:rsidRPr="007C79F1">
              <w:t>Уведомления</w:t>
            </w:r>
          </w:p>
        </w:tc>
        <w:tc>
          <w:tcPr>
            <w:tcW w:w="0" w:type="auto"/>
          </w:tcPr>
          <w:p w14:paraId="1D68B1C5" w14:textId="12C63E5C" w:rsidR="00CE2250" w:rsidRDefault="00CE2250" w:rsidP="00CE2250">
            <w:pPr>
              <w:ind w:firstLine="0"/>
            </w:pPr>
            <w:r w:rsidRPr="007C79F1">
              <w:t>Автоматизированная система уведомлений для участников мероприятий о предстоящих событиях, изменениях в расписании и QR-кодах для входа.</w:t>
            </w:r>
          </w:p>
        </w:tc>
      </w:tr>
      <w:tr w:rsidR="00CE2250" w14:paraId="396012E0" w14:textId="77777777" w:rsidTr="00CE2250">
        <w:tc>
          <w:tcPr>
            <w:tcW w:w="0" w:type="auto"/>
          </w:tcPr>
          <w:p w14:paraId="06A27E33" w14:textId="7C0F573C" w:rsidR="00CE2250" w:rsidRDefault="006968B6" w:rsidP="00CE2250">
            <w:pPr>
              <w:ind w:firstLine="0"/>
            </w:pPr>
            <w:r>
              <w:t>5</w:t>
            </w:r>
          </w:p>
        </w:tc>
        <w:tc>
          <w:tcPr>
            <w:tcW w:w="0" w:type="auto"/>
          </w:tcPr>
          <w:p w14:paraId="22D01444" w14:textId="09100DBF" w:rsidR="00CE2250" w:rsidRDefault="00CE2250" w:rsidP="00CE2250">
            <w:pPr>
              <w:ind w:firstLine="0"/>
            </w:pPr>
            <w:r w:rsidRPr="007C79F1">
              <w:t>Управление ролями и правами доступа</w:t>
            </w:r>
          </w:p>
        </w:tc>
        <w:tc>
          <w:tcPr>
            <w:tcW w:w="0" w:type="auto"/>
          </w:tcPr>
          <w:p w14:paraId="23A62ED9" w14:textId="47EC177A" w:rsidR="00CE2250" w:rsidRDefault="00CE2250" w:rsidP="00CE2250">
            <w:pPr>
              <w:ind w:firstLine="0"/>
            </w:pPr>
            <w:r w:rsidRPr="007C79F1">
              <w:t>Опция управления ролями пользователей (администраторы, преподаватели, студенты) с различными уровнями доступа к функционалу.</w:t>
            </w:r>
          </w:p>
        </w:tc>
      </w:tr>
      <w:tr w:rsidR="00CE2250" w14:paraId="0C823244" w14:textId="77777777" w:rsidTr="00CE2250">
        <w:tc>
          <w:tcPr>
            <w:tcW w:w="0" w:type="auto"/>
          </w:tcPr>
          <w:p w14:paraId="35C0DF43" w14:textId="474D7AE9" w:rsidR="00CE2250" w:rsidRDefault="00CE2250" w:rsidP="00CE2250">
            <w:pPr>
              <w:ind w:firstLine="0"/>
            </w:pPr>
            <w:r w:rsidRPr="007C79F1">
              <w:t>8</w:t>
            </w:r>
          </w:p>
        </w:tc>
        <w:tc>
          <w:tcPr>
            <w:tcW w:w="0" w:type="auto"/>
          </w:tcPr>
          <w:p w14:paraId="4341D68B" w14:textId="02712373" w:rsidR="00CE2250" w:rsidRDefault="00CE2250" w:rsidP="00CE2250">
            <w:pPr>
              <w:ind w:firstLine="0"/>
            </w:pPr>
            <w:r w:rsidRPr="007C79F1">
              <w:t>Обратная связь и рейтинги</w:t>
            </w:r>
          </w:p>
        </w:tc>
        <w:tc>
          <w:tcPr>
            <w:tcW w:w="0" w:type="auto"/>
          </w:tcPr>
          <w:p w14:paraId="4FD07E18" w14:textId="4969AE58" w:rsidR="00CE2250" w:rsidRDefault="00CE2250" w:rsidP="00CE2250">
            <w:pPr>
              <w:ind w:firstLine="0"/>
            </w:pPr>
            <w:r w:rsidRPr="007C79F1">
              <w:t>Возможность сбора и анализа отзывов и оценок о мероприятиях для их дальнейшего улучшения.</w:t>
            </w:r>
          </w:p>
        </w:tc>
      </w:tr>
      <w:tr w:rsidR="00CE2250" w14:paraId="704AE8A1" w14:textId="77777777" w:rsidTr="00CE2250">
        <w:tc>
          <w:tcPr>
            <w:tcW w:w="0" w:type="auto"/>
          </w:tcPr>
          <w:p w14:paraId="005DCB25" w14:textId="059A22C3" w:rsidR="00CE2250" w:rsidRDefault="006968B6" w:rsidP="00CE2250">
            <w:pPr>
              <w:ind w:firstLine="0"/>
            </w:pPr>
            <w:r>
              <w:t>9</w:t>
            </w:r>
          </w:p>
        </w:tc>
        <w:tc>
          <w:tcPr>
            <w:tcW w:w="0" w:type="auto"/>
          </w:tcPr>
          <w:p w14:paraId="29470171" w14:textId="6B190353" w:rsidR="00CE2250" w:rsidRDefault="00CE2250" w:rsidP="00CE2250">
            <w:pPr>
              <w:ind w:firstLine="0"/>
            </w:pPr>
            <w:r w:rsidRPr="007C79F1">
              <w:t>Персонализация интерфейса</w:t>
            </w:r>
          </w:p>
        </w:tc>
        <w:tc>
          <w:tcPr>
            <w:tcW w:w="0" w:type="auto"/>
          </w:tcPr>
          <w:p w14:paraId="240F0BF8" w14:textId="39A16B8F" w:rsidR="00CE2250" w:rsidRDefault="00CE2250" w:rsidP="00CE2250">
            <w:pPr>
              <w:ind w:firstLine="0"/>
            </w:pPr>
            <w:r w:rsidRPr="007C79F1">
              <w:t>Возможность настраивать интерфейс системы под конкретные требования учебного заведения и потребности пользователей.</w:t>
            </w:r>
          </w:p>
        </w:tc>
      </w:tr>
      <w:tr w:rsidR="00CE2250" w14:paraId="10DEFC32" w14:textId="77777777" w:rsidTr="00CE2250">
        <w:tc>
          <w:tcPr>
            <w:tcW w:w="0" w:type="auto"/>
          </w:tcPr>
          <w:p w14:paraId="04CB69E5" w14:textId="53C017D8" w:rsidR="00CE2250" w:rsidRDefault="006968B6" w:rsidP="00CE2250">
            <w:pPr>
              <w:ind w:firstLine="0"/>
            </w:pPr>
            <w:r>
              <w:t>10</w:t>
            </w:r>
          </w:p>
        </w:tc>
        <w:tc>
          <w:tcPr>
            <w:tcW w:w="0" w:type="auto"/>
          </w:tcPr>
          <w:p w14:paraId="0AAA1DFB" w14:textId="4A6F8CE3" w:rsidR="00CE2250" w:rsidRDefault="00CE2250" w:rsidP="00CE2250">
            <w:pPr>
              <w:ind w:firstLine="0"/>
            </w:pPr>
            <w:r w:rsidRPr="007C79F1">
              <w:t>Поиск и фильтрация информации</w:t>
            </w:r>
          </w:p>
        </w:tc>
        <w:tc>
          <w:tcPr>
            <w:tcW w:w="0" w:type="auto"/>
          </w:tcPr>
          <w:p w14:paraId="3B4CEAF8" w14:textId="347CBD27" w:rsidR="00CE2250" w:rsidRDefault="00CE2250" w:rsidP="00CE2250">
            <w:pPr>
              <w:ind w:firstLine="0"/>
            </w:pPr>
            <w:r w:rsidRPr="007C79F1">
              <w:t>Система должна обеспечивать возможность быстрого поиска и фильтрации мероприятий, пользователей и отчетов.</w:t>
            </w:r>
          </w:p>
        </w:tc>
      </w:tr>
    </w:tbl>
    <w:p w14:paraId="7DA1F46D" w14:textId="0A25C3B9" w:rsidR="00252C28" w:rsidRDefault="00CE2250" w:rsidP="00252C28">
      <w:r>
        <w:t xml:space="preserve">Таблица 14 - </w:t>
      </w:r>
      <w:r w:rsidRPr="00CE2250">
        <w:t xml:space="preserve">Реестр </w:t>
      </w:r>
      <w:r>
        <w:t>не</w:t>
      </w:r>
      <w:r w:rsidRPr="00CE2250">
        <w:t>функциональных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3458"/>
        <w:gridCol w:w="5672"/>
      </w:tblGrid>
      <w:tr w:rsidR="00CE2250" w14:paraId="6079C227" w14:textId="77777777" w:rsidTr="00CE2250">
        <w:trPr>
          <w:tblHeader/>
        </w:trPr>
        <w:tc>
          <w:tcPr>
            <w:tcW w:w="0" w:type="auto"/>
          </w:tcPr>
          <w:p w14:paraId="0AC05FFF" w14:textId="28CA56FF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112F82B2" w14:textId="75782ABB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Требование</w:t>
            </w:r>
          </w:p>
        </w:tc>
        <w:tc>
          <w:tcPr>
            <w:tcW w:w="0" w:type="auto"/>
          </w:tcPr>
          <w:p w14:paraId="66B59DF6" w14:textId="1E0C4DAF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Описание</w:t>
            </w:r>
          </w:p>
        </w:tc>
      </w:tr>
      <w:tr w:rsidR="00CE2250" w14:paraId="25856C90" w14:textId="77777777" w:rsidTr="00CE2250">
        <w:tc>
          <w:tcPr>
            <w:tcW w:w="0" w:type="auto"/>
          </w:tcPr>
          <w:p w14:paraId="3A1A3F90" w14:textId="590CEEE4" w:rsidR="00CE2250" w:rsidRDefault="00CE2250" w:rsidP="00CE2250">
            <w:pPr>
              <w:ind w:firstLine="0"/>
            </w:pPr>
            <w:r w:rsidRPr="00AB6D6E">
              <w:t>1</w:t>
            </w:r>
          </w:p>
        </w:tc>
        <w:tc>
          <w:tcPr>
            <w:tcW w:w="0" w:type="auto"/>
          </w:tcPr>
          <w:p w14:paraId="1C0558A6" w14:textId="60358322" w:rsidR="00CE2250" w:rsidRDefault="00CE2250" w:rsidP="00CE2250">
            <w:pPr>
              <w:ind w:firstLine="0"/>
            </w:pPr>
            <w:r w:rsidRPr="00AB6D6E">
              <w:t>Производительность</w:t>
            </w:r>
          </w:p>
        </w:tc>
        <w:tc>
          <w:tcPr>
            <w:tcW w:w="0" w:type="auto"/>
          </w:tcPr>
          <w:p w14:paraId="142689E9" w14:textId="7FF4952D" w:rsidR="00CE2250" w:rsidRDefault="00CE2250" w:rsidP="00CE2250">
            <w:pPr>
              <w:ind w:firstLine="0"/>
            </w:pPr>
            <w:r w:rsidRPr="00AB6D6E">
              <w:t>Система должна обеспечивать высокую скорость обработки запросов с временем отклика не более 2 секунд.</w:t>
            </w:r>
          </w:p>
        </w:tc>
      </w:tr>
      <w:tr w:rsidR="00CE2250" w14:paraId="0BA5B481" w14:textId="77777777" w:rsidTr="00CE2250">
        <w:tc>
          <w:tcPr>
            <w:tcW w:w="0" w:type="auto"/>
          </w:tcPr>
          <w:p w14:paraId="0AA29DA4" w14:textId="650BD9C7" w:rsidR="00CE2250" w:rsidRDefault="00CE2250" w:rsidP="00CE2250">
            <w:pPr>
              <w:ind w:firstLine="0"/>
            </w:pPr>
            <w:r w:rsidRPr="00AB6D6E">
              <w:t>2</w:t>
            </w:r>
          </w:p>
        </w:tc>
        <w:tc>
          <w:tcPr>
            <w:tcW w:w="0" w:type="auto"/>
          </w:tcPr>
          <w:p w14:paraId="1B866171" w14:textId="12AEA001" w:rsidR="00CE2250" w:rsidRDefault="00CE2250" w:rsidP="00CE2250">
            <w:pPr>
              <w:ind w:firstLine="0"/>
            </w:pPr>
            <w:r w:rsidRPr="00AB6D6E">
              <w:t>Безопасность</w:t>
            </w:r>
          </w:p>
        </w:tc>
        <w:tc>
          <w:tcPr>
            <w:tcW w:w="0" w:type="auto"/>
          </w:tcPr>
          <w:p w14:paraId="0D54DCC2" w14:textId="503D11BE" w:rsidR="00CE2250" w:rsidRDefault="00CE2250" w:rsidP="00CE2250">
            <w:pPr>
              <w:ind w:firstLine="0"/>
            </w:pPr>
            <w:r w:rsidRPr="00AB6D6E">
              <w:t>Защита данных пользователей, шифрование данных и функция аутентификации для предотвращения несанкционированного доступа.</w:t>
            </w:r>
          </w:p>
        </w:tc>
      </w:tr>
      <w:tr w:rsidR="00CE2250" w14:paraId="47133D64" w14:textId="77777777" w:rsidTr="00CE2250">
        <w:tc>
          <w:tcPr>
            <w:tcW w:w="0" w:type="auto"/>
          </w:tcPr>
          <w:p w14:paraId="6F0A6AEA" w14:textId="51DE7586" w:rsidR="00CE2250" w:rsidRDefault="00CE2250" w:rsidP="00CE2250">
            <w:pPr>
              <w:ind w:firstLine="0"/>
            </w:pPr>
            <w:r w:rsidRPr="00AB6D6E">
              <w:t>3</w:t>
            </w:r>
          </w:p>
        </w:tc>
        <w:tc>
          <w:tcPr>
            <w:tcW w:w="0" w:type="auto"/>
          </w:tcPr>
          <w:p w14:paraId="7DB479BB" w14:textId="5E4F64CD" w:rsidR="00CE2250" w:rsidRDefault="00CE2250" w:rsidP="00CE2250">
            <w:pPr>
              <w:ind w:firstLine="0"/>
            </w:pPr>
            <w:r w:rsidRPr="00AB6D6E">
              <w:t>Масштабируемость</w:t>
            </w:r>
          </w:p>
        </w:tc>
        <w:tc>
          <w:tcPr>
            <w:tcW w:w="0" w:type="auto"/>
          </w:tcPr>
          <w:p w14:paraId="0FAEFC57" w14:textId="26DB057C" w:rsidR="00CE2250" w:rsidRDefault="00CE2250" w:rsidP="00CE2250">
            <w:pPr>
              <w:ind w:firstLine="0"/>
            </w:pPr>
            <w:r w:rsidRPr="00AB6D6E">
              <w:t>Возможность системы расширяться при увеличении количества пользователей и объема данных, без снижения производительности.</w:t>
            </w:r>
          </w:p>
        </w:tc>
      </w:tr>
      <w:tr w:rsidR="00CE2250" w14:paraId="04972E48" w14:textId="77777777" w:rsidTr="00CE2250">
        <w:tc>
          <w:tcPr>
            <w:tcW w:w="0" w:type="auto"/>
          </w:tcPr>
          <w:p w14:paraId="4827107A" w14:textId="3B6E26EF" w:rsidR="00CE2250" w:rsidRDefault="00CE2250" w:rsidP="00CE2250">
            <w:pPr>
              <w:ind w:firstLine="0"/>
            </w:pPr>
            <w:r w:rsidRPr="00AB6D6E">
              <w:t>4</w:t>
            </w:r>
          </w:p>
        </w:tc>
        <w:tc>
          <w:tcPr>
            <w:tcW w:w="0" w:type="auto"/>
          </w:tcPr>
          <w:p w14:paraId="1DAFE86C" w14:textId="0BD88435" w:rsidR="00CE2250" w:rsidRDefault="00CE2250" w:rsidP="00CE2250">
            <w:pPr>
              <w:ind w:firstLine="0"/>
            </w:pPr>
            <w:r w:rsidRPr="00AB6D6E">
              <w:t>Надежность</w:t>
            </w:r>
          </w:p>
        </w:tc>
        <w:tc>
          <w:tcPr>
            <w:tcW w:w="0" w:type="auto"/>
          </w:tcPr>
          <w:p w14:paraId="00743162" w14:textId="0C548F84" w:rsidR="00CE2250" w:rsidRDefault="00CE2250" w:rsidP="00CE2250">
            <w:pPr>
              <w:ind w:firstLine="0"/>
            </w:pPr>
            <w:r w:rsidRPr="00AB6D6E">
              <w:t>На уровне 99% доступности, система должна быть устойчива к сбоям и обеспечивать резервное копирование данных.</w:t>
            </w:r>
          </w:p>
        </w:tc>
      </w:tr>
      <w:tr w:rsidR="00CE2250" w14:paraId="19DB67E1" w14:textId="77777777" w:rsidTr="00CE2250">
        <w:tc>
          <w:tcPr>
            <w:tcW w:w="0" w:type="auto"/>
          </w:tcPr>
          <w:p w14:paraId="36D7440B" w14:textId="23127F84" w:rsidR="00CE2250" w:rsidRDefault="00CE2250" w:rsidP="00CE2250">
            <w:pPr>
              <w:ind w:firstLine="0"/>
            </w:pPr>
            <w:r w:rsidRPr="00AB6D6E">
              <w:t>5</w:t>
            </w:r>
          </w:p>
        </w:tc>
        <w:tc>
          <w:tcPr>
            <w:tcW w:w="0" w:type="auto"/>
          </w:tcPr>
          <w:p w14:paraId="7B5A2EB2" w14:textId="17B2A626" w:rsidR="00CE2250" w:rsidRDefault="00CE2250" w:rsidP="00CE2250">
            <w:pPr>
              <w:ind w:firstLine="0"/>
            </w:pPr>
            <w:r w:rsidRPr="00AB6D6E">
              <w:t>Удобство использования</w:t>
            </w:r>
          </w:p>
        </w:tc>
        <w:tc>
          <w:tcPr>
            <w:tcW w:w="0" w:type="auto"/>
          </w:tcPr>
          <w:p w14:paraId="4DBE554E" w14:textId="3B9CC650" w:rsidR="00CE2250" w:rsidRDefault="00CE2250" w:rsidP="00CE2250">
            <w:pPr>
              <w:ind w:firstLine="0"/>
            </w:pPr>
            <w:r w:rsidRPr="00AB6D6E">
              <w:t>Интерфейс должен быть интуитивно понятным и легким в освоении для различных категорий пользователей.</w:t>
            </w:r>
          </w:p>
        </w:tc>
      </w:tr>
      <w:tr w:rsidR="00CE2250" w14:paraId="1510E534" w14:textId="77777777" w:rsidTr="00CE2250">
        <w:tc>
          <w:tcPr>
            <w:tcW w:w="0" w:type="auto"/>
          </w:tcPr>
          <w:p w14:paraId="112CF4B7" w14:textId="0870C1FC" w:rsidR="00CE2250" w:rsidRDefault="00CE2250" w:rsidP="00CE2250">
            <w:pPr>
              <w:ind w:firstLine="0"/>
            </w:pPr>
            <w:r w:rsidRPr="00AB6D6E">
              <w:t>6</w:t>
            </w:r>
          </w:p>
        </w:tc>
        <w:tc>
          <w:tcPr>
            <w:tcW w:w="0" w:type="auto"/>
          </w:tcPr>
          <w:p w14:paraId="04B4B905" w14:textId="68CE88A2" w:rsidR="00CE2250" w:rsidRDefault="00CE2250" w:rsidP="00CE2250">
            <w:pPr>
              <w:ind w:firstLine="0"/>
            </w:pPr>
            <w:r w:rsidRPr="00AB6D6E">
              <w:t>Совместимость</w:t>
            </w:r>
          </w:p>
        </w:tc>
        <w:tc>
          <w:tcPr>
            <w:tcW w:w="0" w:type="auto"/>
          </w:tcPr>
          <w:p w14:paraId="242AB28F" w14:textId="565C8F82" w:rsidR="00CE2250" w:rsidRDefault="00CE2250" w:rsidP="00CE2250">
            <w:pPr>
              <w:ind w:firstLine="0"/>
            </w:pPr>
            <w:r w:rsidRPr="00AB6D6E">
              <w:t>Поддержка работы на различных операционных системах и браузерах для обеспечения доступа к системе с разных устройств.</w:t>
            </w:r>
          </w:p>
        </w:tc>
      </w:tr>
      <w:tr w:rsidR="00CE2250" w14:paraId="5924A49F" w14:textId="77777777" w:rsidTr="00CE2250">
        <w:tc>
          <w:tcPr>
            <w:tcW w:w="0" w:type="auto"/>
          </w:tcPr>
          <w:p w14:paraId="4435B9C8" w14:textId="37FA5434" w:rsidR="00CE2250" w:rsidRDefault="00CE2250" w:rsidP="00CE2250">
            <w:pPr>
              <w:ind w:firstLine="0"/>
            </w:pPr>
            <w:r w:rsidRPr="00AB6D6E">
              <w:t>7</w:t>
            </w:r>
          </w:p>
        </w:tc>
        <w:tc>
          <w:tcPr>
            <w:tcW w:w="0" w:type="auto"/>
          </w:tcPr>
          <w:p w14:paraId="5C2508D8" w14:textId="197D30E6" w:rsidR="00CE2250" w:rsidRDefault="00CE2250" w:rsidP="00CE2250">
            <w:pPr>
              <w:ind w:firstLine="0"/>
            </w:pPr>
            <w:r w:rsidRPr="00AB6D6E">
              <w:t>Техническая поддержка</w:t>
            </w:r>
          </w:p>
        </w:tc>
        <w:tc>
          <w:tcPr>
            <w:tcW w:w="0" w:type="auto"/>
          </w:tcPr>
          <w:p w14:paraId="13D1227C" w14:textId="72C9B182" w:rsidR="00CE2250" w:rsidRDefault="00CE2250" w:rsidP="00CE2250">
            <w:pPr>
              <w:ind w:firstLine="0"/>
            </w:pPr>
            <w:r w:rsidRPr="00AB6D6E">
              <w:t>Обеспечение пользователей доступом к технической поддержке через систему тикетов и FAQ, а также регулярное обновление ПО.</w:t>
            </w:r>
          </w:p>
        </w:tc>
      </w:tr>
      <w:tr w:rsidR="00CE2250" w14:paraId="01FB564E" w14:textId="77777777" w:rsidTr="00CE2250">
        <w:tc>
          <w:tcPr>
            <w:tcW w:w="0" w:type="auto"/>
          </w:tcPr>
          <w:p w14:paraId="6DCC3CBA" w14:textId="3EABACC8" w:rsidR="00CE2250" w:rsidRDefault="00CE2250" w:rsidP="00CE2250">
            <w:pPr>
              <w:ind w:firstLine="0"/>
            </w:pPr>
            <w:r w:rsidRPr="00AB6D6E">
              <w:t>8</w:t>
            </w:r>
          </w:p>
        </w:tc>
        <w:tc>
          <w:tcPr>
            <w:tcW w:w="0" w:type="auto"/>
          </w:tcPr>
          <w:p w14:paraId="4F42AB06" w14:textId="5B104581" w:rsidR="00CE2250" w:rsidRDefault="00CE2250" w:rsidP="00CE2250">
            <w:pPr>
              <w:ind w:firstLine="0"/>
            </w:pPr>
            <w:r w:rsidRPr="00AB6D6E">
              <w:t>Документация</w:t>
            </w:r>
          </w:p>
        </w:tc>
        <w:tc>
          <w:tcPr>
            <w:tcW w:w="0" w:type="auto"/>
          </w:tcPr>
          <w:p w14:paraId="4BA7DDF8" w14:textId="1A473F55" w:rsidR="00CE2250" w:rsidRDefault="00CE2250" w:rsidP="00CE2250">
            <w:pPr>
              <w:ind w:firstLine="0"/>
            </w:pPr>
            <w:r w:rsidRPr="00AB6D6E">
              <w:t xml:space="preserve">Предоставление исчерпывающей документации по использованию системы, </w:t>
            </w:r>
            <w:r w:rsidRPr="00AB6D6E">
              <w:lastRenderedPageBreak/>
              <w:t>включая обучающие материалы и руководства.</w:t>
            </w:r>
          </w:p>
        </w:tc>
      </w:tr>
      <w:tr w:rsidR="00CE2250" w14:paraId="17CDE83E" w14:textId="77777777" w:rsidTr="00CE2250">
        <w:tc>
          <w:tcPr>
            <w:tcW w:w="0" w:type="auto"/>
          </w:tcPr>
          <w:p w14:paraId="222A8E55" w14:textId="3A554EB6" w:rsidR="00CE2250" w:rsidRDefault="00CE2250" w:rsidP="00CE2250">
            <w:pPr>
              <w:ind w:firstLine="0"/>
            </w:pPr>
            <w:r w:rsidRPr="00AB6D6E">
              <w:lastRenderedPageBreak/>
              <w:t>9</w:t>
            </w:r>
          </w:p>
        </w:tc>
        <w:tc>
          <w:tcPr>
            <w:tcW w:w="0" w:type="auto"/>
          </w:tcPr>
          <w:p w14:paraId="55A31BDC" w14:textId="75B963BF" w:rsidR="00CE2250" w:rsidRDefault="00CE2250" w:rsidP="00CE2250">
            <w:pPr>
              <w:ind w:firstLine="0"/>
            </w:pPr>
            <w:r w:rsidRPr="00AB6D6E">
              <w:t>Кастомизация</w:t>
            </w:r>
          </w:p>
        </w:tc>
        <w:tc>
          <w:tcPr>
            <w:tcW w:w="0" w:type="auto"/>
          </w:tcPr>
          <w:p w14:paraId="6D70B49D" w14:textId="6434891A" w:rsidR="00CE2250" w:rsidRDefault="00CE2250" w:rsidP="00CE2250">
            <w:pPr>
              <w:ind w:firstLine="0"/>
            </w:pPr>
            <w:r w:rsidRPr="00AB6D6E">
              <w:t>Возможность настройки системы под конкретные требования образовательной организации (темы, функциональные модули).</w:t>
            </w:r>
          </w:p>
        </w:tc>
      </w:tr>
      <w:tr w:rsidR="00CE2250" w14:paraId="21618FF2" w14:textId="77777777" w:rsidTr="00CE2250">
        <w:tc>
          <w:tcPr>
            <w:tcW w:w="0" w:type="auto"/>
          </w:tcPr>
          <w:p w14:paraId="51535A14" w14:textId="4E7C87E1" w:rsidR="00CE2250" w:rsidRDefault="00CE2250" w:rsidP="00CE2250">
            <w:pPr>
              <w:ind w:firstLine="0"/>
            </w:pPr>
            <w:r w:rsidRPr="00AB6D6E">
              <w:t>10</w:t>
            </w:r>
          </w:p>
        </w:tc>
        <w:tc>
          <w:tcPr>
            <w:tcW w:w="0" w:type="auto"/>
          </w:tcPr>
          <w:p w14:paraId="05B39D04" w14:textId="1A75AFFD" w:rsidR="00CE2250" w:rsidRDefault="00CE2250" w:rsidP="00CE2250">
            <w:pPr>
              <w:ind w:firstLine="0"/>
            </w:pPr>
            <w:r w:rsidRPr="00AB6D6E">
              <w:t>Сравнительный анализ потребностей пользователей</w:t>
            </w:r>
          </w:p>
        </w:tc>
        <w:tc>
          <w:tcPr>
            <w:tcW w:w="0" w:type="auto"/>
          </w:tcPr>
          <w:p w14:paraId="569B5D92" w14:textId="2FED29F2" w:rsidR="00CE2250" w:rsidRDefault="00CE2250" w:rsidP="00CE2250">
            <w:pPr>
              <w:ind w:firstLine="0"/>
            </w:pPr>
            <w:r w:rsidRPr="00AB6D6E">
              <w:t>Внедрение аналитики для сбора данных о поведении пользователей в системе, что позволит улучшать функциональность.</w:t>
            </w:r>
          </w:p>
        </w:tc>
      </w:tr>
    </w:tbl>
    <w:p w14:paraId="501C2F7E" w14:textId="0907446C" w:rsidR="00CE2250" w:rsidRDefault="00FC0015" w:rsidP="00534423">
      <w:pPr>
        <w:pStyle w:val="1"/>
      </w:pPr>
      <w:bookmarkStart w:id="16" w:name="_Toc184228336"/>
      <w:r>
        <w:t>6</w:t>
      </w:r>
      <w:r w:rsidR="00366A8E">
        <w:t xml:space="preserve">. </w:t>
      </w:r>
      <w:r w:rsidR="00594EE0" w:rsidRPr="00594EE0">
        <w:t>Границы системы</w:t>
      </w:r>
      <w:bookmarkEnd w:id="16"/>
    </w:p>
    <w:p w14:paraId="3D6D0B92" w14:textId="7DA19DD5" w:rsidR="00594EE0" w:rsidRDefault="00594EE0" w:rsidP="00534423">
      <w:pPr>
        <w:pStyle w:val="aa"/>
      </w:pPr>
      <w:bookmarkStart w:id="17" w:name="_Toc184228337"/>
      <w:r w:rsidRPr="00594EE0">
        <w:t>Пользователи системы и их роли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3683"/>
        <w:gridCol w:w="3553"/>
      </w:tblGrid>
      <w:tr w:rsidR="00701D6C" w14:paraId="191F4440" w14:textId="77777777" w:rsidTr="00701D6C">
        <w:trPr>
          <w:tblHeader/>
        </w:trPr>
        <w:tc>
          <w:tcPr>
            <w:tcW w:w="0" w:type="auto"/>
          </w:tcPr>
          <w:p w14:paraId="3A90B285" w14:textId="2E39EECA" w:rsidR="00701D6C" w:rsidRPr="00701D6C" w:rsidRDefault="00701D6C" w:rsidP="00701D6C">
            <w:pPr>
              <w:pStyle w:val="a7"/>
              <w:jc w:val="center"/>
              <w:rPr>
                <w:b/>
                <w:bCs/>
              </w:rPr>
            </w:pPr>
            <w:r w:rsidRPr="00701D6C">
              <w:rPr>
                <w:b/>
                <w:bCs/>
              </w:rPr>
              <w:t>Пользователи</w:t>
            </w:r>
          </w:p>
        </w:tc>
        <w:tc>
          <w:tcPr>
            <w:tcW w:w="0" w:type="auto"/>
          </w:tcPr>
          <w:p w14:paraId="5C1D70CE" w14:textId="01F3243D" w:rsidR="00701D6C" w:rsidRPr="00701D6C" w:rsidRDefault="00701D6C" w:rsidP="00701D6C">
            <w:pPr>
              <w:pStyle w:val="a7"/>
              <w:jc w:val="center"/>
              <w:rPr>
                <w:b/>
                <w:bCs/>
              </w:rPr>
            </w:pPr>
            <w:r w:rsidRPr="00701D6C">
              <w:rPr>
                <w:b/>
                <w:bCs/>
              </w:rPr>
              <w:t>Действия в системе</w:t>
            </w:r>
          </w:p>
        </w:tc>
        <w:tc>
          <w:tcPr>
            <w:tcW w:w="0" w:type="auto"/>
          </w:tcPr>
          <w:p w14:paraId="707D7C87" w14:textId="13A7F2D8" w:rsidR="00701D6C" w:rsidRPr="00701D6C" w:rsidRDefault="00701D6C" w:rsidP="00701D6C">
            <w:pPr>
              <w:pStyle w:val="a7"/>
              <w:jc w:val="center"/>
              <w:rPr>
                <w:b/>
                <w:bCs/>
              </w:rPr>
            </w:pPr>
            <w:r w:rsidRPr="00701D6C">
              <w:rPr>
                <w:b/>
                <w:bCs/>
              </w:rPr>
              <w:t>Цели</w:t>
            </w:r>
          </w:p>
        </w:tc>
      </w:tr>
      <w:tr w:rsidR="00701D6C" w14:paraId="22127B94" w14:textId="77777777" w:rsidTr="00701D6C">
        <w:tc>
          <w:tcPr>
            <w:tcW w:w="0" w:type="auto"/>
          </w:tcPr>
          <w:p w14:paraId="5F8A12CE" w14:textId="2D1BFB92" w:rsidR="00701D6C" w:rsidRDefault="00701D6C" w:rsidP="00701D6C">
            <w:pPr>
              <w:pStyle w:val="a7"/>
            </w:pPr>
            <w:r w:rsidRPr="00346E11">
              <w:t>Администраторы системы</w:t>
            </w:r>
          </w:p>
        </w:tc>
        <w:tc>
          <w:tcPr>
            <w:tcW w:w="0" w:type="auto"/>
          </w:tcPr>
          <w:p w14:paraId="4F005495" w14:textId="75FCF66D" w:rsidR="00701D6C" w:rsidRDefault="00701D6C" w:rsidP="00701D6C">
            <w:pPr>
              <w:pStyle w:val="a7"/>
            </w:pPr>
            <w:r w:rsidRPr="00346E11">
              <w:t>Управление пользователями, настройка прав доступа, корректировка глобальных параметров, мониторинг и регистрация ошибок</w:t>
            </w:r>
          </w:p>
        </w:tc>
        <w:tc>
          <w:tcPr>
            <w:tcW w:w="0" w:type="auto"/>
          </w:tcPr>
          <w:p w14:paraId="5AB9B99C" w14:textId="3CA72880" w:rsidR="00701D6C" w:rsidRDefault="00701D6C" w:rsidP="00701D6C">
            <w:pPr>
              <w:pStyle w:val="a7"/>
            </w:pPr>
            <w:r w:rsidRPr="00346E11">
              <w:t>Устойчивое функционирование системы, обеспечение доступа пользователей, настройка ключевых системных модулей</w:t>
            </w:r>
          </w:p>
        </w:tc>
      </w:tr>
      <w:tr w:rsidR="00701D6C" w14:paraId="0146800F" w14:textId="77777777" w:rsidTr="00701D6C">
        <w:tc>
          <w:tcPr>
            <w:tcW w:w="0" w:type="auto"/>
          </w:tcPr>
          <w:p w14:paraId="3A1B9171" w14:textId="73C97D61" w:rsidR="00701D6C" w:rsidRDefault="00701D6C" w:rsidP="00701D6C">
            <w:pPr>
              <w:pStyle w:val="a7"/>
            </w:pPr>
            <w:r w:rsidRPr="00346E11">
              <w:t>Преподаватели</w:t>
            </w:r>
          </w:p>
        </w:tc>
        <w:tc>
          <w:tcPr>
            <w:tcW w:w="0" w:type="auto"/>
          </w:tcPr>
          <w:p w14:paraId="4EA76A20" w14:textId="76F975EB" w:rsidR="00701D6C" w:rsidRDefault="00701D6C" w:rsidP="00701D6C">
            <w:pPr>
              <w:pStyle w:val="a7"/>
            </w:pPr>
            <w:r w:rsidRPr="00346E11">
              <w:t>Создание, организация и управление мероприятиями, учет успеваемости, предоставление обратной связи</w:t>
            </w:r>
          </w:p>
        </w:tc>
        <w:tc>
          <w:tcPr>
            <w:tcW w:w="0" w:type="auto"/>
          </w:tcPr>
          <w:p w14:paraId="079F31CF" w14:textId="00A7B844" w:rsidR="00701D6C" w:rsidRDefault="00701D6C" w:rsidP="00701D6C">
            <w:pPr>
              <w:pStyle w:val="a7"/>
            </w:pPr>
            <w:r w:rsidRPr="00346E11">
              <w:t>Упрощение процесса планирования событий, доступ к деталям успеваемости студентов</w:t>
            </w:r>
          </w:p>
        </w:tc>
      </w:tr>
      <w:tr w:rsidR="00701D6C" w14:paraId="5F6A2F69" w14:textId="77777777" w:rsidTr="00701D6C">
        <w:tc>
          <w:tcPr>
            <w:tcW w:w="0" w:type="auto"/>
          </w:tcPr>
          <w:p w14:paraId="08AB7939" w14:textId="3D54AA6C" w:rsidR="00701D6C" w:rsidRDefault="00701D6C" w:rsidP="00701D6C">
            <w:pPr>
              <w:pStyle w:val="a7"/>
            </w:pPr>
            <w:r w:rsidRPr="00346E11">
              <w:t>Студенты</w:t>
            </w:r>
          </w:p>
        </w:tc>
        <w:tc>
          <w:tcPr>
            <w:tcW w:w="0" w:type="auto"/>
          </w:tcPr>
          <w:p w14:paraId="355634E9" w14:textId="416C465E" w:rsidR="00701D6C" w:rsidRDefault="00701D6C" w:rsidP="00701D6C">
            <w:pPr>
              <w:pStyle w:val="a7"/>
            </w:pPr>
            <w:r w:rsidRPr="00346E11">
              <w:t>Регистрация на мероприятия, отслеживание событий, доступ к успеваемости, подача обратной связи</w:t>
            </w:r>
          </w:p>
        </w:tc>
        <w:tc>
          <w:tcPr>
            <w:tcW w:w="0" w:type="auto"/>
          </w:tcPr>
          <w:p w14:paraId="47388C46" w14:textId="7C2938F0" w:rsidR="00701D6C" w:rsidRDefault="00701D6C" w:rsidP="00701D6C">
            <w:pPr>
              <w:pStyle w:val="a7"/>
            </w:pPr>
            <w:r w:rsidRPr="00346E11">
              <w:t>Доступ к детализированной информации о событиях и результатах своей деятельности</w:t>
            </w:r>
          </w:p>
        </w:tc>
      </w:tr>
      <w:tr w:rsidR="00701D6C" w14:paraId="2CC7716D" w14:textId="77777777" w:rsidTr="00701D6C">
        <w:tc>
          <w:tcPr>
            <w:tcW w:w="0" w:type="auto"/>
          </w:tcPr>
          <w:p w14:paraId="07A9A65D" w14:textId="547A5BAD" w:rsidR="00701D6C" w:rsidRDefault="00701D6C" w:rsidP="00701D6C">
            <w:pPr>
              <w:pStyle w:val="a7"/>
            </w:pPr>
            <w:r w:rsidRPr="00346E11">
              <w:t>Организаторы мероприятий</w:t>
            </w:r>
          </w:p>
        </w:tc>
        <w:tc>
          <w:tcPr>
            <w:tcW w:w="0" w:type="auto"/>
          </w:tcPr>
          <w:p w14:paraId="126001C0" w14:textId="4B346C54" w:rsidR="00701D6C" w:rsidRDefault="00701D6C" w:rsidP="00701D6C">
            <w:pPr>
              <w:pStyle w:val="a7"/>
            </w:pPr>
            <w:r w:rsidRPr="00346E11">
              <w:t>Планирование событий, распределение ресурсов, отчетность</w:t>
            </w:r>
          </w:p>
        </w:tc>
        <w:tc>
          <w:tcPr>
            <w:tcW w:w="0" w:type="auto"/>
          </w:tcPr>
          <w:p w14:paraId="082FCC90" w14:textId="0EFC63CD" w:rsidR="00701D6C" w:rsidRDefault="00701D6C" w:rsidP="00701D6C">
            <w:pPr>
              <w:pStyle w:val="a7"/>
            </w:pPr>
            <w:r w:rsidRPr="00346E11">
              <w:t>Повышение эффективности мероприятий благодаря удобной платформе для их организации</w:t>
            </w:r>
          </w:p>
        </w:tc>
      </w:tr>
      <w:tr w:rsidR="00701D6C" w14:paraId="787C43B9" w14:textId="77777777" w:rsidTr="00701D6C">
        <w:tc>
          <w:tcPr>
            <w:tcW w:w="0" w:type="auto"/>
          </w:tcPr>
          <w:p w14:paraId="438489BF" w14:textId="1269F242" w:rsidR="00701D6C" w:rsidRDefault="00701D6C" w:rsidP="00701D6C">
            <w:pPr>
              <w:pStyle w:val="a7"/>
            </w:pPr>
            <w:r w:rsidRPr="00346E11">
              <w:t>Технический персонал</w:t>
            </w:r>
          </w:p>
        </w:tc>
        <w:tc>
          <w:tcPr>
            <w:tcW w:w="0" w:type="auto"/>
          </w:tcPr>
          <w:p w14:paraId="4EA53D53" w14:textId="0A8FCE8B" w:rsidR="00701D6C" w:rsidRDefault="00701D6C" w:rsidP="00701D6C">
            <w:pPr>
              <w:pStyle w:val="a7"/>
            </w:pPr>
            <w:r w:rsidRPr="00346E11">
              <w:t>Поддержка работоспособности системы, обновления, решение возникающих технических проблем</w:t>
            </w:r>
          </w:p>
        </w:tc>
        <w:tc>
          <w:tcPr>
            <w:tcW w:w="0" w:type="auto"/>
          </w:tcPr>
          <w:p w14:paraId="342E8A4C" w14:textId="1B68689A" w:rsidR="00701D6C" w:rsidRDefault="00701D6C" w:rsidP="00701D6C">
            <w:pPr>
              <w:pStyle w:val="a7"/>
            </w:pPr>
            <w:r w:rsidRPr="00346E11">
              <w:t>Обеспечение стабильной работы системы</w:t>
            </w:r>
          </w:p>
        </w:tc>
      </w:tr>
      <w:tr w:rsidR="00701D6C" w14:paraId="63AE3A0E" w14:textId="77777777" w:rsidTr="00701D6C">
        <w:tc>
          <w:tcPr>
            <w:tcW w:w="0" w:type="auto"/>
          </w:tcPr>
          <w:p w14:paraId="523F004D" w14:textId="0F819B30" w:rsidR="00701D6C" w:rsidRDefault="00701D6C" w:rsidP="00701D6C">
            <w:pPr>
              <w:pStyle w:val="a7"/>
            </w:pPr>
            <w:r w:rsidRPr="00346E11">
              <w:lastRenderedPageBreak/>
              <w:t>Государственные органы</w:t>
            </w:r>
          </w:p>
        </w:tc>
        <w:tc>
          <w:tcPr>
            <w:tcW w:w="0" w:type="auto"/>
          </w:tcPr>
          <w:p w14:paraId="55FB599F" w14:textId="6833D581" w:rsidR="00701D6C" w:rsidRDefault="00701D6C" w:rsidP="00701D6C">
            <w:pPr>
              <w:pStyle w:val="a7"/>
            </w:pPr>
            <w:r w:rsidRPr="00346E11">
              <w:t>Получение аналитических отчетов о мероприятиях, посещаемости и успеваемости</w:t>
            </w:r>
          </w:p>
        </w:tc>
        <w:tc>
          <w:tcPr>
            <w:tcW w:w="0" w:type="auto"/>
          </w:tcPr>
          <w:p w14:paraId="26AA05D3" w14:textId="3DF8AE8B" w:rsidR="00701D6C" w:rsidRDefault="00701D6C" w:rsidP="00701D6C">
            <w:pPr>
              <w:pStyle w:val="a7"/>
            </w:pPr>
            <w:r w:rsidRPr="00346E11">
              <w:t>Формирование общей картины для контроля качества образования</w:t>
            </w:r>
          </w:p>
        </w:tc>
      </w:tr>
    </w:tbl>
    <w:p w14:paraId="1AA656E5" w14:textId="196F0C97" w:rsidR="00594EE0" w:rsidRDefault="00701D6C" w:rsidP="00534423">
      <w:pPr>
        <w:pStyle w:val="aa"/>
      </w:pPr>
      <w:bookmarkStart w:id="18" w:name="_Toc184228338"/>
      <w:r w:rsidRPr="00701D6C">
        <w:t>Функциональные границы системы</w:t>
      </w:r>
      <w:bookmarkEnd w:id="18"/>
    </w:p>
    <w:p w14:paraId="3704BE5E" w14:textId="77777777" w:rsidR="00701D6C" w:rsidRDefault="00701D6C" w:rsidP="00701D6C">
      <w:r>
        <w:t>Основные функции системы:</w:t>
      </w:r>
    </w:p>
    <w:p w14:paraId="4C07F47D" w14:textId="77777777" w:rsidR="00701D6C" w:rsidRDefault="00701D6C" w:rsidP="00701D6C">
      <w:pPr>
        <w:pStyle w:val="ac"/>
        <w:numPr>
          <w:ilvl w:val="0"/>
          <w:numId w:val="15"/>
        </w:numPr>
      </w:pPr>
      <w:r>
        <w:t>Администрирование:</w:t>
      </w:r>
    </w:p>
    <w:p w14:paraId="683B3F2B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Управление пользователями и их ролями (администратор, преподаватель, студент и др.).</w:t>
      </w:r>
    </w:p>
    <w:p w14:paraId="43F333B5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Определение прав доступа к информации.</w:t>
      </w:r>
    </w:p>
    <w:p w14:paraId="64136D7C" w14:textId="77777777" w:rsidR="00701D6C" w:rsidRDefault="00701D6C" w:rsidP="00701D6C">
      <w:pPr>
        <w:pStyle w:val="ac"/>
        <w:numPr>
          <w:ilvl w:val="0"/>
          <w:numId w:val="15"/>
        </w:numPr>
      </w:pPr>
      <w:r>
        <w:t>Управление данными о мероприятиях:</w:t>
      </w:r>
    </w:p>
    <w:p w14:paraId="585C19DE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Создание, редактирование, удаление мероприятий.</w:t>
      </w:r>
    </w:p>
    <w:p w14:paraId="60594219" w14:textId="6811ED6A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 xml:space="preserve">Распределение ресурсов (аудиторий, </w:t>
      </w:r>
      <w:r w:rsidR="006968B6">
        <w:t>участников</w:t>
      </w:r>
      <w:r>
        <w:t>).</w:t>
      </w:r>
    </w:p>
    <w:p w14:paraId="5B499ADD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Управление расписанием.</w:t>
      </w:r>
    </w:p>
    <w:p w14:paraId="2B1DFD93" w14:textId="77777777" w:rsidR="00701D6C" w:rsidRDefault="00701D6C" w:rsidP="00701D6C">
      <w:pPr>
        <w:pStyle w:val="ac"/>
        <w:numPr>
          <w:ilvl w:val="0"/>
          <w:numId w:val="15"/>
        </w:numPr>
      </w:pPr>
      <w:r>
        <w:t>Обратная связь:</w:t>
      </w:r>
    </w:p>
    <w:p w14:paraId="3895B1AA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Формирование отзывов участников мероприятий.</w:t>
      </w:r>
    </w:p>
    <w:p w14:paraId="61CDA89D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Генерация отчетов на основе собранных данных.</w:t>
      </w:r>
    </w:p>
    <w:p w14:paraId="683BE616" w14:textId="77777777" w:rsidR="00701D6C" w:rsidRDefault="00701D6C" w:rsidP="00534423">
      <w:pPr>
        <w:pStyle w:val="aa"/>
      </w:pPr>
      <w:bookmarkStart w:id="19" w:name="_Toc184228339"/>
      <w:r>
        <w:t>Ограничения системы</w:t>
      </w:r>
      <w:bookmarkEnd w:id="19"/>
    </w:p>
    <w:p w14:paraId="5CF6B8C6" w14:textId="77777777" w:rsidR="00701D6C" w:rsidRDefault="00701D6C" w:rsidP="00701D6C">
      <w:pPr>
        <w:pStyle w:val="ac"/>
        <w:numPr>
          <w:ilvl w:val="0"/>
          <w:numId w:val="18"/>
        </w:numPr>
      </w:pPr>
      <w:r>
        <w:t>Функциональные ограничения:</w:t>
      </w:r>
    </w:p>
    <w:p w14:paraId="001B7B85" w14:textId="77777777" w:rsidR="00701D6C" w:rsidRDefault="00701D6C" w:rsidP="00701D6C">
      <w:pPr>
        <w:pStyle w:val="ac"/>
        <w:numPr>
          <w:ilvl w:val="0"/>
          <w:numId w:val="19"/>
        </w:numPr>
        <w:ind w:left="0" w:firstLine="927"/>
      </w:pPr>
      <w:r>
        <w:t>Система предназначена только для образовательных учреждений и не предполагает использования в бизнес-среде.</w:t>
      </w:r>
    </w:p>
    <w:p w14:paraId="395E4CE6" w14:textId="77777777" w:rsidR="00701D6C" w:rsidRDefault="00701D6C" w:rsidP="00701D6C">
      <w:pPr>
        <w:pStyle w:val="ac"/>
        <w:numPr>
          <w:ilvl w:val="0"/>
          <w:numId w:val="19"/>
        </w:numPr>
        <w:ind w:left="0" w:firstLine="927"/>
      </w:pPr>
      <w:r>
        <w:t>Роли пользователей строго ограничиваются функционалом системы (например, родителям доступна только просматриваемая информация).</w:t>
      </w:r>
    </w:p>
    <w:p w14:paraId="71B8D424" w14:textId="77777777" w:rsidR="00701D6C" w:rsidRDefault="00701D6C" w:rsidP="00701D6C">
      <w:pPr>
        <w:pStyle w:val="ac"/>
        <w:numPr>
          <w:ilvl w:val="0"/>
          <w:numId w:val="18"/>
        </w:numPr>
      </w:pPr>
      <w:r>
        <w:t>Технические ограничения:</w:t>
      </w:r>
    </w:p>
    <w:p w14:paraId="5AAF6755" w14:textId="77777777" w:rsidR="00701D6C" w:rsidRDefault="00701D6C" w:rsidP="00701D6C">
      <w:pPr>
        <w:pStyle w:val="ac"/>
        <w:numPr>
          <w:ilvl w:val="0"/>
          <w:numId w:val="19"/>
        </w:numPr>
        <w:ind w:left="0" w:firstLine="927"/>
      </w:pPr>
      <w:r>
        <w:t>Система должна обеспечивать одновременную работу определенного количества пользователей (учитывается нагрузка на сервер).</w:t>
      </w:r>
    </w:p>
    <w:p w14:paraId="0A70B50E" w14:textId="161C0445" w:rsidR="00701D6C" w:rsidRDefault="00701D6C" w:rsidP="00701D6C">
      <w:pPr>
        <w:pStyle w:val="ac"/>
        <w:numPr>
          <w:ilvl w:val="0"/>
          <w:numId w:val="19"/>
        </w:numPr>
        <w:ind w:left="0" w:firstLine="927"/>
      </w:pPr>
      <w:r>
        <w:t>Хранение данных ограничивается выбранной базой данных (например, PostgreSQL, MySQL).</w:t>
      </w:r>
    </w:p>
    <w:p w14:paraId="16DB3B9F" w14:textId="77777777" w:rsidR="00701D6C" w:rsidRDefault="00701D6C" w:rsidP="00534423">
      <w:pPr>
        <w:pStyle w:val="aa"/>
      </w:pPr>
      <w:bookmarkStart w:id="20" w:name="_Toc184228340"/>
      <w:r>
        <w:t>Условия для внедрения и развертывания</w:t>
      </w:r>
      <w:bookmarkEnd w:id="20"/>
    </w:p>
    <w:p w14:paraId="738B104F" w14:textId="77777777" w:rsidR="00701D6C" w:rsidRDefault="00701D6C" w:rsidP="00701D6C">
      <w:r>
        <w:t>Технические требования:</w:t>
      </w:r>
    </w:p>
    <w:p w14:paraId="38FDA6D4" w14:textId="77777777" w:rsidR="00701D6C" w:rsidRDefault="00701D6C" w:rsidP="00701D6C">
      <w:pPr>
        <w:pStyle w:val="ac"/>
        <w:numPr>
          <w:ilvl w:val="0"/>
          <w:numId w:val="21"/>
        </w:numPr>
      </w:pPr>
      <w:r>
        <w:t>Серверы и облачная инфраструктура:</w:t>
      </w:r>
    </w:p>
    <w:p w14:paraId="75F5DDDE" w14:textId="77777777" w:rsidR="00701D6C" w:rsidRDefault="00701D6C" w:rsidP="00701D6C">
      <w:pPr>
        <w:pStyle w:val="ac"/>
        <w:numPr>
          <w:ilvl w:val="0"/>
          <w:numId w:val="22"/>
        </w:numPr>
        <w:ind w:left="0" w:firstLine="927"/>
      </w:pPr>
      <w:r>
        <w:t>Рекомендуется использовать облачные платформы (AWS, Google Cloud) или локальное серверное оборудование.</w:t>
      </w:r>
    </w:p>
    <w:p w14:paraId="744D7918" w14:textId="77777777" w:rsidR="00701D6C" w:rsidRDefault="00701D6C" w:rsidP="00701D6C">
      <w:pPr>
        <w:pStyle w:val="ac"/>
        <w:numPr>
          <w:ilvl w:val="0"/>
          <w:numId w:val="21"/>
        </w:numPr>
      </w:pPr>
      <w:r>
        <w:t>База данных:</w:t>
      </w:r>
    </w:p>
    <w:p w14:paraId="5B2B79D7" w14:textId="77777777" w:rsidR="00701D6C" w:rsidRDefault="00701D6C" w:rsidP="00701D6C">
      <w:pPr>
        <w:pStyle w:val="ac"/>
        <w:numPr>
          <w:ilvl w:val="0"/>
          <w:numId w:val="22"/>
        </w:numPr>
        <w:ind w:left="0" w:firstLine="927"/>
      </w:pPr>
      <w:r>
        <w:t>Предпочтительное использование реляционной базы данных с поддержкой запросов SQL для работы с большими объемами данных.</w:t>
      </w:r>
    </w:p>
    <w:p w14:paraId="28CDD4C3" w14:textId="77777777" w:rsidR="00701D6C" w:rsidRDefault="00701D6C" w:rsidP="00701D6C">
      <w:pPr>
        <w:pStyle w:val="ac"/>
        <w:numPr>
          <w:ilvl w:val="0"/>
          <w:numId w:val="21"/>
        </w:numPr>
      </w:pPr>
      <w:r>
        <w:t>Доступность на разных устройствах:</w:t>
      </w:r>
    </w:p>
    <w:p w14:paraId="7B67F9AE" w14:textId="77777777" w:rsidR="00701D6C" w:rsidRDefault="00701D6C" w:rsidP="00701D6C">
      <w:pPr>
        <w:pStyle w:val="ac"/>
        <w:numPr>
          <w:ilvl w:val="0"/>
          <w:numId w:val="22"/>
        </w:numPr>
        <w:ind w:left="0" w:firstLine="927"/>
      </w:pPr>
      <w:r>
        <w:lastRenderedPageBreak/>
        <w:t>Версия для веб-браузера (доступная через ПК).</w:t>
      </w:r>
    </w:p>
    <w:p w14:paraId="5EE274EE" w14:textId="77777777" w:rsidR="00701D6C" w:rsidRDefault="00701D6C" w:rsidP="00701D6C">
      <w:pPr>
        <w:pStyle w:val="ac"/>
        <w:numPr>
          <w:ilvl w:val="0"/>
          <w:numId w:val="22"/>
        </w:numPr>
        <w:ind w:left="0" w:firstLine="927"/>
      </w:pPr>
      <w:r>
        <w:t>Адаптация для мобильной версии (или отдельное мобильное приложение).</w:t>
      </w:r>
    </w:p>
    <w:p w14:paraId="5C019778" w14:textId="77777777" w:rsidR="00701D6C" w:rsidRDefault="00701D6C" w:rsidP="00701D6C"/>
    <w:p w14:paraId="30ACBDE1" w14:textId="39D2833D" w:rsidR="00701D6C" w:rsidRDefault="00701D6C" w:rsidP="00701D6C">
      <w:r>
        <w:t>Организационные требования:</w:t>
      </w:r>
    </w:p>
    <w:p w14:paraId="6DFD3E65" w14:textId="77777777" w:rsidR="00701D6C" w:rsidRDefault="00701D6C" w:rsidP="00701D6C">
      <w:pPr>
        <w:pStyle w:val="ac"/>
        <w:numPr>
          <w:ilvl w:val="0"/>
          <w:numId w:val="23"/>
        </w:numPr>
      </w:pPr>
      <w:r>
        <w:t>Обучение пользователей:</w:t>
      </w:r>
    </w:p>
    <w:p w14:paraId="274FAAD8" w14:textId="77777777" w:rsidR="00701D6C" w:rsidRDefault="00701D6C" w:rsidP="00701D6C">
      <w:pPr>
        <w:pStyle w:val="ac"/>
        <w:numPr>
          <w:ilvl w:val="0"/>
          <w:numId w:val="24"/>
        </w:numPr>
        <w:ind w:left="0" w:firstLine="927"/>
      </w:pPr>
      <w:r>
        <w:t>Проведение вводных обучающих мероприятий для пользователей (преподавателей, администраторов, технических специалистов).</w:t>
      </w:r>
    </w:p>
    <w:p w14:paraId="3659E794" w14:textId="77777777" w:rsidR="00701D6C" w:rsidRDefault="00701D6C" w:rsidP="00701D6C">
      <w:pPr>
        <w:pStyle w:val="ac"/>
        <w:numPr>
          <w:ilvl w:val="0"/>
          <w:numId w:val="24"/>
        </w:numPr>
        <w:ind w:left="0" w:firstLine="927"/>
      </w:pPr>
      <w:r>
        <w:t>Создание исчерпывающей документации и руководств.</w:t>
      </w:r>
    </w:p>
    <w:p w14:paraId="3215DAB4" w14:textId="77777777" w:rsidR="00701D6C" w:rsidRDefault="00701D6C" w:rsidP="00701D6C">
      <w:pPr>
        <w:pStyle w:val="ac"/>
        <w:numPr>
          <w:ilvl w:val="0"/>
          <w:numId w:val="23"/>
        </w:numPr>
      </w:pPr>
      <w:r>
        <w:t>Техническая поддержка:</w:t>
      </w:r>
    </w:p>
    <w:p w14:paraId="0B73FF3D" w14:textId="77777777" w:rsidR="00701D6C" w:rsidRDefault="00701D6C" w:rsidP="00701D6C">
      <w:pPr>
        <w:pStyle w:val="ac"/>
        <w:numPr>
          <w:ilvl w:val="0"/>
          <w:numId w:val="24"/>
        </w:numPr>
        <w:ind w:left="0" w:firstLine="927"/>
      </w:pPr>
      <w:r>
        <w:t>Наличие центра поддержки пользователей с доступом к команде технической поддержки.</w:t>
      </w:r>
    </w:p>
    <w:p w14:paraId="7C138473" w14:textId="77777777" w:rsidR="00701D6C" w:rsidRDefault="00701D6C" w:rsidP="00701D6C">
      <w:pPr>
        <w:pStyle w:val="ac"/>
        <w:numPr>
          <w:ilvl w:val="0"/>
          <w:numId w:val="23"/>
        </w:numPr>
      </w:pPr>
      <w:r>
        <w:t>Обратная связь:</w:t>
      </w:r>
    </w:p>
    <w:p w14:paraId="2EC81233" w14:textId="297D6BE0" w:rsidR="00701D6C" w:rsidRDefault="00701D6C" w:rsidP="00701D6C">
      <w:pPr>
        <w:pStyle w:val="ac"/>
        <w:numPr>
          <w:ilvl w:val="0"/>
          <w:numId w:val="24"/>
        </w:numPr>
        <w:ind w:left="0" w:firstLine="927"/>
      </w:pPr>
      <w:r>
        <w:t>Внедрение инструмента для сбора отзывов о работе системы на этапе тестирования.</w:t>
      </w:r>
    </w:p>
    <w:p w14:paraId="388C9197" w14:textId="77777777" w:rsidR="000C587F" w:rsidRDefault="000C587F" w:rsidP="00534423">
      <w:pPr>
        <w:pStyle w:val="aa"/>
      </w:pPr>
      <w:bookmarkStart w:id="21" w:name="_Toc184228341"/>
      <w:r>
        <w:t>Порядок развёртывания продукта</w:t>
      </w:r>
      <w:bookmarkEnd w:id="21"/>
    </w:p>
    <w:p w14:paraId="03BA132B" w14:textId="77777777" w:rsidR="000C587F" w:rsidRDefault="000C587F" w:rsidP="000C587F">
      <w:r>
        <w:t>Этап 1: Подготовка:</w:t>
      </w:r>
    </w:p>
    <w:p w14:paraId="147E0CC6" w14:textId="77777777" w:rsidR="000C587F" w:rsidRDefault="000C587F" w:rsidP="000C587F">
      <w:pPr>
        <w:pStyle w:val="ac"/>
        <w:numPr>
          <w:ilvl w:val="0"/>
          <w:numId w:val="24"/>
        </w:numPr>
      </w:pPr>
      <w:r>
        <w:t>Подготовка инфраструктуры (установка серверов, настройка сети).</w:t>
      </w:r>
    </w:p>
    <w:p w14:paraId="42BCCB97" w14:textId="77777777" w:rsidR="000C587F" w:rsidRDefault="000C587F" w:rsidP="000C587F">
      <w:pPr>
        <w:pStyle w:val="ac"/>
        <w:numPr>
          <w:ilvl w:val="0"/>
          <w:numId w:val="24"/>
        </w:numPr>
      </w:pPr>
      <w:r>
        <w:t>Настройка интеграции с внешними системами (если требуется).</w:t>
      </w:r>
    </w:p>
    <w:p w14:paraId="5FDB3A84" w14:textId="77777777" w:rsidR="000C587F" w:rsidRDefault="000C587F" w:rsidP="000C587F">
      <w:r>
        <w:t>Этап 2: Пилотное развертывание:</w:t>
      </w:r>
    </w:p>
    <w:p w14:paraId="7860D1E9" w14:textId="77777777" w:rsidR="000C587F" w:rsidRDefault="000C587F" w:rsidP="000C587F">
      <w:pPr>
        <w:pStyle w:val="ac"/>
        <w:numPr>
          <w:ilvl w:val="0"/>
          <w:numId w:val="25"/>
        </w:numPr>
      </w:pPr>
      <w:r>
        <w:t>Внедрение продукта в одном образовательном учреждении для тестирования.</w:t>
      </w:r>
    </w:p>
    <w:p w14:paraId="3561D06E" w14:textId="77777777" w:rsidR="000C587F" w:rsidRDefault="000C587F" w:rsidP="000C587F">
      <w:pPr>
        <w:pStyle w:val="ac"/>
        <w:numPr>
          <w:ilvl w:val="0"/>
          <w:numId w:val="25"/>
        </w:numPr>
      </w:pPr>
      <w:r>
        <w:t>Сбор отзывов от первых пользователей.</w:t>
      </w:r>
    </w:p>
    <w:p w14:paraId="0485DE50" w14:textId="77777777" w:rsidR="000C587F" w:rsidRDefault="000C587F" w:rsidP="000C587F">
      <w:pPr>
        <w:pStyle w:val="ac"/>
        <w:numPr>
          <w:ilvl w:val="0"/>
          <w:numId w:val="25"/>
        </w:numPr>
      </w:pPr>
      <w:r>
        <w:t>Внесение необходимых изменений.</w:t>
      </w:r>
    </w:p>
    <w:p w14:paraId="1EAE4814" w14:textId="77777777" w:rsidR="000C587F" w:rsidRDefault="000C587F" w:rsidP="000C587F">
      <w:r>
        <w:t>Этап 3: Массовое развертывание:</w:t>
      </w:r>
    </w:p>
    <w:p w14:paraId="1F0FF6C4" w14:textId="77777777" w:rsidR="000C587F" w:rsidRDefault="000C587F" w:rsidP="000C587F">
      <w:pPr>
        <w:pStyle w:val="ac"/>
        <w:numPr>
          <w:ilvl w:val="0"/>
          <w:numId w:val="26"/>
        </w:numPr>
      </w:pPr>
      <w:r>
        <w:t>Распространение платформы на другие учреждения.</w:t>
      </w:r>
    </w:p>
    <w:p w14:paraId="427A8C54" w14:textId="77777777" w:rsidR="000C587F" w:rsidRDefault="000C587F" w:rsidP="000C587F">
      <w:pPr>
        <w:pStyle w:val="ac"/>
        <w:numPr>
          <w:ilvl w:val="0"/>
          <w:numId w:val="26"/>
        </w:numPr>
      </w:pPr>
      <w:r>
        <w:t>Проведение обучающих сессий для новых пользователей.</w:t>
      </w:r>
    </w:p>
    <w:p w14:paraId="72664529" w14:textId="77777777" w:rsidR="000C587F" w:rsidRDefault="000C587F" w:rsidP="000C587F">
      <w:r>
        <w:t>Этап 4: Поддержка и развитие:</w:t>
      </w:r>
    </w:p>
    <w:p w14:paraId="58781D25" w14:textId="77777777" w:rsidR="000C587F" w:rsidRDefault="000C587F" w:rsidP="000C587F">
      <w:pPr>
        <w:pStyle w:val="ac"/>
        <w:numPr>
          <w:ilvl w:val="0"/>
          <w:numId w:val="27"/>
        </w:numPr>
      </w:pPr>
      <w:r>
        <w:t>Постоянное обновление системы, устранение багов.</w:t>
      </w:r>
    </w:p>
    <w:p w14:paraId="38C4C4CD" w14:textId="3249308F" w:rsidR="000C587F" w:rsidRPr="00701D6C" w:rsidRDefault="000C587F" w:rsidP="000C587F">
      <w:pPr>
        <w:pStyle w:val="ac"/>
        <w:numPr>
          <w:ilvl w:val="0"/>
          <w:numId w:val="27"/>
        </w:numPr>
      </w:pPr>
      <w:r>
        <w:t>Анализ обратной связи, внедрение новых функций.</w:t>
      </w:r>
    </w:p>
    <w:sectPr w:rsidR="000C587F" w:rsidRPr="00701D6C" w:rsidSect="00D3419F">
      <w:pgSz w:w="11906" w:h="16838"/>
      <w:pgMar w:top="1134" w:right="567" w:bottom="1134" w:left="1701" w:header="720" w:footer="720" w:gutter="0"/>
      <w:cols w:space="720"/>
      <w:docGrid w:linePitch="381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ont1150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31F"/>
      </v:shape>
    </w:pict>
  </w:numPicBullet>
  <w:abstractNum w:abstractNumId="0" w15:restartNumberingAfterBreak="0">
    <w:nsid w:val="02BF7AF5"/>
    <w:multiLevelType w:val="hybridMultilevel"/>
    <w:tmpl w:val="CF768B9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5D3DCA"/>
    <w:multiLevelType w:val="hybridMultilevel"/>
    <w:tmpl w:val="617EB48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492E19"/>
    <w:multiLevelType w:val="hybridMultilevel"/>
    <w:tmpl w:val="03EE03A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8D6684"/>
    <w:multiLevelType w:val="hybridMultilevel"/>
    <w:tmpl w:val="7412539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2D4D15"/>
    <w:multiLevelType w:val="hybridMultilevel"/>
    <w:tmpl w:val="70001F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6B7682"/>
    <w:multiLevelType w:val="hybridMultilevel"/>
    <w:tmpl w:val="3914288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B165B92"/>
    <w:multiLevelType w:val="hybridMultilevel"/>
    <w:tmpl w:val="5A365CDE"/>
    <w:lvl w:ilvl="0" w:tplc="800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D58DE"/>
    <w:multiLevelType w:val="hybridMultilevel"/>
    <w:tmpl w:val="4404D27E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2D7F57"/>
    <w:multiLevelType w:val="hybridMultilevel"/>
    <w:tmpl w:val="FA3A39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345611"/>
    <w:multiLevelType w:val="hybridMultilevel"/>
    <w:tmpl w:val="D734A4E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B0C205C"/>
    <w:multiLevelType w:val="hybridMultilevel"/>
    <w:tmpl w:val="FECA19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376078"/>
    <w:multiLevelType w:val="multilevel"/>
    <w:tmpl w:val="3D64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04633CC"/>
    <w:multiLevelType w:val="hybridMultilevel"/>
    <w:tmpl w:val="310C194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96325F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EBE2463"/>
    <w:multiLevelType w:val="hybridMultilevel"/>
    <w:tmpl w:val="A68A980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1D06BA4"/>
    <w:multiLevelType w:val="hybridMultilevel"/>
    <w:tmpl w:val="8C4A651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226537A"/>
    <w:multiLevelType w:val="hybridMultilevel"/>
    <w:tmpl w:val="5A6A269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CD3512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F1500BE"/>
    <w:multiLevelType w:val="hybridMultilevel"/>
    <w:tmpl w:val="625A89C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F6A2466"/>
    <w:multiLevelType w:val="hybridMultilevel"/>
    <w:tmpl w:val="3B4AF8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07E0754"/>
    <w:multiLevelType w:val="hybridMultilevel"/>
    <w:tmpl w:val="A59A8C3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A0B0313"/>
    <w:multiLevelType w:val="hybridMultilevel"/>
    <w:tmpl w:val="50C4FB90"/>
    <w:lvl w:ilvl="0" w:tplc="A8ECCF08">
      <w:start w:val="1"/>
      <w:numFmt w:val="bullet"/>
      <w:lvlText w:val="-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E168A"/>
    <w:multiLevelType w:val="hybridMultilevel"/>
    <w:tmpl w:val="63DC52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2AA2B99"/>
    <w:multiLevelType w:val="hybridMultilevel"/>
    <w:tmpl w:val="992CD46C"/>
    <w:lvl w:ilvl="0" w:tplc="97505958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3D20C53"/>
    <w:multiLevelType w:val="hybridMultilevel"/>
    <w:tmpl w:val="FA16D422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5EC373F"/>
    <w:multiLevelType w:val="hybridMultilevel"/>
    <w:tmpl w:val="30ACB138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FEB33C0"/>
    <w:multiLevelType w:val="hybridMultilevel"/>
    <w:tmpl w:val="6DE8D154"/>
    <w:lvl w:ilvl="0" w:tplc="1A7C81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82255732">
    <w:abstractNumId w:val="23"/>
  </w:num>
  <w:num w:numId="2" w16cid:durableId="576090143">
    <w:abstractNumId w:val="6"/>
  </w:num>
  <w:num w:numId="3" w16cid:durableId="161091246">
    <w:abstractNumId w:val="6"/>
  </w:num>
  <w:num w:numId="4" w16cid:durableId="1515613107">
    <w:abstractNumId w:val="11"/>
  </w:num>
  <w:num w:numId="5" w16cid:durableId="840050839">
    <w:abstractNumId w:val="25"/>
  </w:num>
  <w:num w:numId="6" w16cid:durableId="176386349">
    <w:abstractNumId w:val="10"/>
  </w:num>
  <w:num w:numId="7" w16cid:durableId="787772263">
    <w:abstractNumId w:val="26"/>
  </w:num>
  <w:num w:numId="8" w16cid:durableId="328754301">
    <w:abstractNumId w:val="20"/>
  </w:num>
  <w:num w:numId="9" w16cid:durableId="1651906944">
    <w:abstractNumId w:val="24"/>
  </w:num>
  <w:num w:numId="10" w16cid:durableId="770129551">
    <w:abstractNumId w:val="12"/>
  </w:num>
  <w:num w:numId="11" w16cid:durableId="95946320">
    <w:abstractNumId w:val="19"/>
  </w:num>
  <w:num w:numId="12" w16cid:durableId="400567662">
    <w:abstractNumId w:val="8"/>
  </w:num>
  <w:num w:numId="13" w16cid:durableId="1695810961">
    <w:abstractNumId w:val="14"/>
  </w:num>
  <w:num w:numId="14" w16cid:durableId="554002840">
    <w:abstractNumId w:val="3"/>
  </w:num>
  <w:num w:numId="15" w16cid:durableId="565183071">
    <w:abstractNumId w:val="2"/>
  </w:num>
  <w:num w:numId="16" w16cid:durableId="1063455388">
    <w:abstractNumId w:val="15"/>
  </w:num>
  <w:num w:numId="17" w16cid:durableId="1288126186">
    <w:abstractNumId w:val="21"/>
  </w:num>
  <w:num w:numId="18" w16cid:durableId="1431122842">
    <w:abstractNumId w:val="4"/>
  </w:num>
  <w:num w:numId="19" w16cid:durableId="1554344540">
    <w:abstractNumId w:val="5"/>
  </w:num>
  <w:num w:numId="20" w16cid:durableId="1395617148">
    <w:abstractNumId w:val="22"/>
  </w:num>
  <w:num w:numId="21" w16cid:durableId="464784465">
    <w:abstractNumId w:val="17"/>
  </w:num>
  <w:num w:numId="22" w16cid:durableId="1587954951">
    <w:abstractNumId w:val="18"/>
  </w:num>
  <w:num w:numId="23" w16cid:durableId="956911918">
    <w:abstractNumId w:val="13"/>
  </w:num>
  <w:num w:numId="24" w16cid:durableId="1395544216">
    <w:abstractNumId w:val="7"/>
  </w:num>
  <w:num w:numId="25" w16cid:durableId="576669849">
    <w:abstractNumId w:val="16"/>
  </w:num>
  <w:num w:numId="26" w16cid:durableId="2033648756">
    <w:abstractNumId w:val="1"/>
  </w:num>
  <w:num w:numId="27" w16cid:durableId="1104688624">
    <w:abstractNumId w:val="0"/>
  </w:num>
  <w:num w:numId="28" w16cid:durableId="8066303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B3"/>
    <w:rsid w:val="000013FD"/>
    <w:rsid w:val="0005478C"/>
    <w:rsid w:val="00057271"/>
    <w:rsid w:val="000C587F"/>
    <w:rsid w:val="00117C95"/>
    <w:rsid w:val="00131CCE"/>
    <w:rsid w:val="001524B3"/>
    <w:rsid w:val="00157EC2"/>
    <w:rsid w:val="00167AC8"/>
    <w:rsid w:val="001B1BB3"/>
    <w:rsid w:val="001B716E"/>
    <w:rsid w:val="002236A1"/>
    <w:rsid w:val="00252C28"/>
    <w:rsid w:val="00262495"/>
    <w:rsid w:val="00276290"/>
    <w:rsid w:val="00291CC6"/>
    <w:rsid w:val="002B4073"/>
    <w:rsid w:val="002F7F4E"/>
    <w:rsid w:val="00303139"/>
    <w:rsid w:val="003507FE"/>
    <w:rsid w:val="00365EDC"/>
    <w:rsid w:val="00366A8E"/>
    <w:rsid w:val="003B6A27"/>
    <w:rsid w:val="00465C3C"/>
    <w:rsid w:val="004E18E4"/>
    <w:rsid w:val="004E6699"/>
    <w:rsid w:val="004F0E24"/>
    <w:rsid w:val="004F1273"/>
    <w:rsid w:val="00534423"/>
    <w:rsid w:val="00547722"/>
    <w:rsid w:val="0057631E"/>
    <w:rsid w:val="0059231E"/>
    <w:rsid w:val="00594EE0"/>
    <w:rsid w:val="00595257"/>
    <w:rsid w:val="005C55BC"/>
    <w:rsid w:val="006137BD"/>
    <w:rsid w:val="00632EBE"/>
    <w:rsid w:val="006609D5"/>
    <w:rsid w:val="006929A2"/>
    <w:rsid w:val="006968B6"/>
    <w:rsid w:val="00701D6C"/>
    <w:rsid w:val="0074431E"/>
    <w:rsid w:val="007472B7"/>
    <w:rsid w:val="007B27F1"/>
    <w:rsid w:val="008311CE"/>
    <w:rsid w:val="00853F86"/>
    <w:rsid w:val="0089701B"/>
    <w:rsid w:val="008B689F"/>
    <w:rsid w:val="008F6EA5"/>
    <w:rsid w:val="00922725"/>
    <w:rsid w:val="00966655"/>
    <w:rsid w:val="00A15092"/>
    <w:rsid w:val="00A23E59"/>
    <w:rsid w:val="00A30B91"/>
    <w:rsid w:val="00A63F00"/>
    <w:rsid w:val="00A73C75"/>
    <w:rsid w:val="00A77E85"/>
    <w:rsid w:val="00B02C82"/>
    <w:rsid w:val="00B05BF9"/>
    <w:rsid w:val="00B108FF"/>
    <w:rsid w:val="00B119BD"/>
    <w:rsid w:val="00B13D39"/>
    <w:rsid w:val="00B87CD3"/>
    <w:rsid w:val="00BE7953"/>
    <w:rsid w:val="00C177A4"/>
    <w:rsid w:val="00C62D19"/>
    <w:rsid w:val="00C737FA"/>
    <w:rsid w:val="00C82DA4"/>
    <w:rsid w:val="00CB563F"/>
    <w:rsid w:val="00CB6AB6"/>
    <w:rsid w:val="00CC0D4D"/>
    <w:rsid w:val="00CE2250"/>
    <w:rsid w:val="00CF4AFF"/>
    <w:rsid w:val="00D15BC2"/>
    <w:rsid w:val="00D30483"/>
    <w:rsid w:val="00D3419F"/>
    <w:rsid w:val="00D44ADE"/>
    <w:rsid w:val="00D74A62"/>
    <w:rsid w:val="00D77DB0"/>
    <w:rsid w:val="00D84956"/>
    <w:rsid w:val="00DE110C"/>
    <w:rsid w:val="00E462B1"/>
    <w:rsid w:val="00E540B4"/>
    <w:rsid w:val="00ED608B"/>
    <w:rsid w:val="00EE7F41"/>
    <w:rsid w:val="00F160E1"/>
    <w:rsid w:val="00FC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94146B"/>
  <w15:chartTrackingRefBased/>
  <w15:docId w15:val="{D7D466EF-12CA-4F3E-B3F8-48B1765C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8E4"/>
    <w:pPr>
      <w:suppressAutoHyphens/>
      <w:ind w:firstLine="567"/>
      <w:jc w:val="both"/>
    </w:pPr>
    <w:rPr>
      <w:rFonts w:eastAsia="Calibri" w:cs="font1150"/>
      <w:kern w:val="1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534423"/>
    <w:pPr>
      <w:keepNext/>
      <w:keepLines/>
      <w:spacing w:before="480" w:after="48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A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A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aliases w:val="Таблицы"/>
    <w:basedOn w:val="a"/>
    <w:qFormat/>
    <w:rsid w:val="00B05BF9"/>
    <w:pPr>
      <w:ind w:firstLine="0"/>
      <w:jc w:val="left"/>
    </w:pPr>
    <w:rPr>
      <w:lang w:eastAsia="ru-RU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CB56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 Spacing"/>
    <w:uiPriority w:val="1"/>
    <w:qFormat/>
    <w:rsid w:val="003507FE"/>
    <w:pPr>
      <w:suppressAutoHyphens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34423"/>
    <w:rPr>
      <w:rFonts w:eastAsiaTheme="majorEastAsia" w:cstheme="majorBidi"/>
      <w:b/>
      <w:kern w:val="1"/>
      <w:sz w:val="28"/>
      <w:szCs w:val="32"/>
      <w:lang w:eastAsia="en-US"/>
    </w:rPr>
  </w:style>
  <w:style w:type="paragraph" w:styleId="aa">
    <w:name w:val="Subtitle"/>
    <w:basedOn w:val="1"/>
    <w:next w:val="a"/>
    <w:link w:val="ab"/>
    <w:autoRedefine/>
    <w:uiPriority w:val="11"/>
    <w:qFormat/>
    <w:rsid w:val="00B108FF"/>
    <w:pPr>
      <w:spacing w:before="360" w:after="360"/>
      <w:outlineLvl w:val="1"/>
    </w:pPr>
    <w:rPr>
      <w:rFonts w:eastAsiaTheme="minorEastAsia" w:cstheme="minorBidi"/>
      <w:color w:val="000000" w:themeColor="text1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108FF"/>
    <w:rPr>
      <w:rFonts w:eastAsiaTheme="minorEastAsia" w:cstheme="minorBidi"/>
      <w:b/>
      <w:color w:val="000000" w:themeColor="text1"/>
      <w:spacing w:val="15"/>
      <w:kern w:val="1"/>
      <w:sz w:val="28"/>
      <w:szCs w:val="32"/>
      <w:lang w:eastAsia="en-US"/>
    </w:rPr>
  </w:style>
  <w:style w:type="paragraph" w:customStyle="1" w:styleId="mb-15">
    <w:name w:val="mb-1.5"/>
    <w:basedOn w:val="a"/>
    <w:rsid w:val="004E18E4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540B4"/>
    <w:pPr>
      <w:ind w:left="720"/>
      <w:contextualSpacing/>
    </w:pPr>
  </w:style>
  <w:style w:type="character" w:styleId="ad">
    <w:name w:val="Strong"/>
    <w:basedOn w:val="a0"/>
    <w:uiPriority w:val="22"/>
    <w:qFormat/>
    <w:rsid w:val="00C62D1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67AC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167AC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366A8E"/>
    <w:pPr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366A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66A8E"/>
    <w:pPr>
      <w:tabs>
        <w:tab w:val="right" w:leader="dot" w:pos="9628"/>
      </w:tabs>
      <w:spacing w:after="100"/>
      <w:ind w:left="280" w:firstLine="571"/>
    </w:pPr>
  </w:style>
  <w:style w:type="character" w:styleId="af">
    <w:name w:val="Hyperlink"/>
    <w:basedOn w:val="a0"/>
    <w:uiPriority w:val="99"/>
    <w:unhideWhenUsed/>
    <w:rsid w:val="00366A8E"/>
    <w:rPr>
      <w:color w:val="0563C1" w:themeColor="hyperlink"/>
      <w:u w:val="single"/>
    </w:rPr>
  </w:style>
  <w:style w:type="paragraph" w:customStyle="1" w:styleId="Default">
    <w:name w:val="Default"/>
    <w:rsid w:val="0053442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Name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44B6-D1B6-4659-B114-C2A7BE62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156</TotalTime>
  <Pages>21</Pages>
  <Words>4080</Words>
  <Characters>23262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веточка</dc:creator>
  <cp:keywords/>
  <cp:lastModifiedBy>Ишмаева Александра Рустемовна</cp:lastModifiedBy>
  <cp:revision>3</cp:revision>
  <cp:lastPrinted>2024-12-05T06:55:00Z</cp:lastPrinted>
  <dcterms:created xsi:type="dcterms:W3CDTF">2024-12-10T09:35:00Z</dcterms:created>
  <dcterms:modified xsi:type="dcterms:W3CDTF">2024-12-10T16:20:00Z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